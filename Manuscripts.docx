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18B" w:rsidRDefault="00F0618B" w:rsidP="00A0074A">
      <w:pPr>
        <w:spacing w:before="400" w:after="120"/>
        <w:ind w:left="425" w:hanging="425"/>
        <w:outlineLvl w:val="0"/>
        <w:rPr>
          <w:sz w:val="40"/>
          <w:szCs w:val="40"/>
        </w:rPr>
      </w:pPr>
      <w:r w:rsidRPr="00F0618B">
        <w:rPr>
          <w:sz w:val="40"/>
          <w:szCs w:val="40"/>
        </w:rPr>
        <w:t xml:space="preserve">Abstract </w:t>
      </w:r>
    </w:p>
    <w:p w:rsidR="00F0618B" w:rsidRPr="00F0618B" w:rsidRDefault="00F0618B" w:rsidP="00F0618B">
      <w:pPr>
        <w:spacing w:before="400" w:after="120"/>
        <w:outlineLvl w:val="0"/>
        <w:rPr>
          <w:sz w:val="28"/>
          <w:szCs w:val="28"/>
        </w:rPr>
      </w:pPr>
      <w:r w:rsidRPr="00F0618B">
        <w:rPr>
          <w:sz w:val="28"/>
          <w:szCs w:val="28"/>
        </w:rPr>
        <w:t xml:space="preserve">The integration of virtual reality (VR) in preoperative planning offers a transformative approach to complex surgeries. This study presents the development and </w:t>
      </w:r>
      <w:r w:rsidR="00905938">
        <w:rPr>
          <w:sz w:val="28"/>
          <w:szCs w:val="28"/>
        </w:rPr>
        <w:t>application</w:t>
      </w:r>
      <w:r w:rsidRPr="00F0618B">
        <w:rPr>
          <w:sz w:val="28"/>
          <w:szCs w:val="28"/>
        </w:rPr>
        <w:t xml:space="preserve"> of a VR surgical planning system designed to enhance the accuracy and efficiency of preoperative planning through immersive, three-dimensional (3D) visualizations of patient-specific anatomy derived from </w:t>
      </w:r>
      <w:r>
        <w:rPr>
          <w:sz w:val="28"/>
          <w:szCs w:val="28"/>
        </w:rPr>
        <w:t>2D image</w:t>
      </w:r>
      <w:r w:rsidRPr="00F0618B">
        <w:rPr>
          <w:sz w:val="28"/>
          <w:szCs w:val="28"/>
        </w:rPr>
        <w:t xml:space="preserve"> data. Our system facilitates real-time, interactive collaboration among multidisciplinary teams, enabling a comprehensive evaluation of surgical strategies. The process involves semi-automatic segmentation and manual refinement to generate high-fidelity 3D models, optimized using mesh processing techniques. Initial validation through a pilot study with clinical participants demonstrated the system's functional accuracy and potential to improve surgical outcomes. This research highlights the significant advancements in surgical planning technology and outlines future directions for further enhancement and broader application.</w:t>
      </w:r>
    </w:p>
    <w:p w:rsidR="00A0074A" w:rsidRPr="00A0383F"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A0074A" w:rsidRPr="0098308B" w:rsidRDefault="00A0074A" w:rsidP="00A0074A">
      <w:pPr>
        <w:spacing w:before="400" w:after="120"/>
        <w:outlineLvl w:val="0"/>
        <w:rPr>
          <w:rFonts w:eastAsia="Times New Roman" w:cstheme="minorHAnsi"/>
          <w:kern w:val="36"/>
          <w:sz w:val="28"/>
          <w:szCs w:val="28"/>
          <w14:ligatures w14:val="none"/>
        </w:rPr>
      </w:pPr>
      <w:r w:rsidRPr="00175B8E">
        <w:rPr>
          <w:rFonts w:eastAsia="Times New Roman" w:cstheme="minorHAnsi"/>
          <w:kern w:val="36"/>
          <w:sz w:val="28"/>
          <w:szCs w:val="28"/>
          <w14:ligatures w14:val="none"/>
        </w:rPr>
        <w:t xml:space="preserve">Planning for complex surgical procedures presents numerous challenges and difficulties, primarily due to the intricate and variable nature of human anatomy. </w:t>
      </w:r>
      <w:r w:rsidRPr="00A2239F">
        <w:rPr>
          <w:rFonts w:eastAsia="Times New Roman" w:cstheme="minorHAnsi"/>
          <w:kern w:val="36"/>
          <w:sz w:val="28"/>
          <w:szCs w:val="28"/>
          <w14:ligatures w14:val="none"/>
        </w:rPr>
        <w:t>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93123" w:rsidRPr="00C93123"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[7-12]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improvements in </w:t>
      </w:r>
      <w:r w:rsidRPr="0098308B">
        <w:rPr>
          <w:rFonts w:eastAsia="Times New Roman" w:cstheme="minorHAnsi"/>
          <w:kern w:val="36"/>
          <w:sz w:val="28"/>
          <w:szCs w:val="28"/>
          <w14:ligatures w14:val="none"/>
        </w:rPr>
        <w:lastRenderedPageBreak/>
        <w:t>surgical decision-making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[14, 15]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[3,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A0074A"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[17, 18]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[19, 20]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86A27" w:rsidRPr="00A6182B" w:rsidRDefault="00A0074A" w:rsidP="00A6182B">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w:t>
      </w:r>
      <w:r w:rsidR="006D4B0A">
        <w:rPr>
          <w:rFonts w:eastAsia="Times New Roman" w:cstheme="minorHAnsi"/>
          <w:kern w:val="36"/>
          <w:sz w:val="28"/>
          <w:szCs w:val="28"/>
          <w14:ligatures w14:val="none"/>
        </w:rPr>
        <w:t>, ColabSurgVR</w:t>
      </w:r>
      <w:r>
        <w:rPr>
          <w:rFonts w:eastAsia="Times New Roman" w:cstheme="minorHAnsi"/>
          <w:kern w:val="36"/>
          <w:sz w:val="28"/>
          <w:szCs w:val="28"/>
          <w14:ligatures w14:val="none"/>
        </w:rPr>
        <w:t>.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describe a protocol to process patient-specific image datas into 3D models for immersive interaction in virtual environment. </w:t>
      </w:r>
      <w:r w:rsidRPr="00182755">
        <w:rPr>
          <w:rFonts w:eastAsia="Times New Roman" w:cstheme="minorHAnsi"/>
          <w:kern w:val="36"/>
          <w:sz w:val="28"/>
          <w:szCs w:val="28"/>
          <w14:ligatures w14:val="none"/>
        </w:rPr>
        <w:t xml:space="preserve">To </w:t>
      </w:r>
      <w:r w:rsidR="00182755" w:rsidRPr="00182755">
        <w:rPr>
          <w:rFonts w:eastAsia="Times New Roman" w:cstheme="minorHAnsi"/>
          <w:kern w:val="36"/>
          <w:sz w:val="28"/>
          <w:szCs w:val="28"/>
          <w14:ligatures w14:val="none"/>
        </w:rPr>
        <w:t>test</w:t>
      </w:r>
      <w:r w:rsidRPr="00182755">
        <w:rPr>
          <w:rFonts w:eastAsia="Times New Roman" w:cstheme="minorHAnsi"/>
          <w:kern w:val="36"/>
          <w:sz w:val="28"/>
          <w:szCs w:val="28"/>
          <w14:ligatures w14:val="none"/>
        </w:rPr>
        <w:t xml:space="preserve"> the use case</w:t>
      </w:r>
      <w:r w:rsidR="00905938">
        <w:rPr>
          <w:rFonts w:eastAsia="Times New Roman" w:cstheme="minorHAnsi"/>
          <w:kern w:val="36"/>
          <w:sz w:val="28"/>
          <w:szCs w:val="28"/>
          <w14:ligatures w14:val="none"/>
        </w:rPr>
        <w:t xml:space="preserve"> and </w:t>
      </w:r>
      <w:r w:rsidRPr="00182755">
        <w:rPr>
          <w:rFonts w:eastAsia="Times New Roman" w:cstheme="minorHAnsi"/>
          <w:kern w:val="36"/>
          <w:sz w:val="28"/>
          <w:szCs w:val="28"/>
          <w14:ligatures w14:val="none"/>
        </w:rPr>
        <w:t xml:space="preserve">performance, we have conducted </w:t>
      </w:r>
      <w:r w:rsidR="00905938">
        <w:rPr>
          <w:rFonts w:eastAsia="Times New Roman" w:cstheme="minorHAnsi"/>
          <w:kern w:val="36"/>
          <w:sz w:val="28"/>
          <w:szCs w:val="28"/>
          <w14:ligatures w14:val="none"/>
        </w:rPr>
        <w:t>a</w:t>
      </w:r>
      <w:r w:rsidRPr="00182755">
        <w:rPr>
          <w:rFonts w:eastAsia="Times New Roman" w:cstheme="minorHAnsi"/>
          <w:kern w:val="36"/>
          <w:sz w:val="28"/>
          <w:szCs w:val="28"/>
          <w14:ligatures w14:val="none"/>
        </w:rPr>
        <w:t xml:space="preserve"> pilot </w:t>
      </w:r>
      <w:r w:rsidR="00905938">
        <w:rPr>
          <w:rFonts w:eastAsia="Times New Roman" w:cstheme="minorHAnsi"/>
          <w:kern w:val="36"/>
          <w:sz w:val="28"/>
          <w:szCs w:val="28"/>
          <w14:ligatures w14:val="none"/>
        </w:rPr>
        <w:t xml:space="preserve">user </w:t>
      </w:r>
      <w:r w:rsidRPr="00182755">
        <w:rPr>
          <w:rFonts w:eastAsia="Times New Roman" w:cstheme="minorHAnsi"/>
          <w:kern w:val="36"/>
          <w:sz w:val="28"/>
          <w:szCs w:val="28"/>
          <w14:ligatures w14:val="none"/>
        </w:rPr>
        <w:t xml:space="preserve">study involving </w:t>
      </w:r>
      <w:r w:rsidR="00182755">
        <w:rPr>
          <w:rFonts w:eastAsia="Times New Roman" w:cstheme="minorHAnsi"/>
          <w:kern w:val="36"/>
          <w:sz w:val="28"/>
          <w:szCs w:val="28"/>
          <w14:ligatures w14:val="none"/>
        </w:rPr>
        <w:t>10</w:t>
      </w:r>
      <w:r w:rsidRPr="00182755">
        <w:rPr>
          <w:rFonts w:eastAsia="Times New Roman" w:cstheme="minorHAnsi"/>
          <w:kern w:val="36"/>
          <w:sz w:val="28"/>
          <w:szCs w:val="28"/>
          <w14:ligatures w14:val="none"/>
        </w:rPr>
        <w:t xml:space="preserve"> physicians </w:t>
      </w:r>
      <w:r w:rsidR="00905938">
        <w:rPr>
          <w:rFonts w:eastAsia="Times New Roman" w:cstheme="minorHAnsi"/>
          <w:kern w:val="36"/>
          <w:sz w:val="28"/>
          <w:szCs w:val="28"/>
          <w14:ligatures w14:val="none"/>
        </w:rPr>
        <w:t xml:space="preserve">to examine real world patient data </w:t>
      </w:r>
      <w:r w:rsidR="00905938" w:rsidRPr="00905938">
        <w:rPr>
          <w:rFonts w:eastAsia="Times New Roman" w:cstheme="minorHAnsi"/>
          <w:kern w:val="36"/>
          <w:sz w:val="28"/>
          <w:szCs w:val="28"/>
          <w14:ligatures w14:val="none"/>
        </w:rPr>
        <w:t>present the preliminary qualitative result</w:t>
      </w:r>
      <w:r w:rsidRPr="00182755">
        <w:rPr>
          <w:rFonts w:eastAsia="Times New Roman" w:cstheme="minorHAnsi"/>
          <w:kern w:val="36"/>
          <w:sz w:val="28"/>
          <w:szCs w:val="28"/>
          <w14:ligatures w14:val="none"/>
        </w:rPr>
        <w:t xml:space="preserve">.  </w:t>
      </w:r>
    </w:p>
    <w:p w:rsidR="00A0074A" w:rsidRDefault="00905938" w:rsidP="00A0074A">
      <w:pPr>
        <w:pStyle w:val="ListParagraph"/>
        <w:numPr>
          <w:ilvl w:val="0"/>
          <w:numId w:val="2"/>
        </w:numPr>
        <w:spacing w:before="400"/>
        <w:outlineLvl w:val="0"/>
        <w:rPr>
          <w:rFonts w:eastAsia="Times New Roman" w:cstheme="minorHAnsi"/>
          <w:color w:val="000000"/>
          <w:kern w:val="36"/>
          <w:sz w:val="40"/>
          <w:szCs w:val="40"/>
          <w14:ligatures w14:val="none"/>
        </w:rPr>
      </w:pPr>
      <w:r w:rsidRPr="00950E9C">
        <w:rPr>
          <w:rFonts w:eastAsia="Times New Roman" w:cstheme="minorHAnsi"/>
          <w:noProof/>
          <w:color w:val="000000"/>
          <w:kern w:val="36"/>
          <w:sz w:val="28"/>
          <w:szCs w:val="28"/>
          <w14:ligatures w14:val="none"/>
        </w:rPr>
        <w:drawing>
          <wp:anchor distT="0" distB="0" distL="114300" distR="114300" simplePos="0" relativeHeight="251659264" behindDoc="0" locked="0" layoutInCell="1" allowOverlap="1" wp14:anchorId="6A695B9F" wp14:editId="66ECD481">
            <wp:simplePos x="0" y="0"/>
            <wp:positionH relativeFrom="column">
              <wp:posOffset>0</wp:posOffset>
            </wp:positionH>
            <wp:positionV relativeFrom="paragraph">
              <wp:posOffset>786765</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00A0074A" w:rsidRPr="001401A5">
        <w:rPr>
          <w:rFonts w:eastAsia="Times New Roman" w:cstheme="minorHAnsi"/>
          <w:color w:val="000000"/>
          <w:kern w:val="36"/>
          <w:sz w:val="40"/>
          <w:szCs w:val="40"/>
          <w14:ligatures w14:val="none"/>
        </w:rPr>
        <w:t xml:space="preserve">System </w:t>
      </w:r>
      <w:r w:rsidR="00A0074A">
        <w:rPr>
          <w:rFonts w:eastAsia="Times New Roman" w:cstheme="minorHAnsi"/>
          <w:color w:val="000000"/>
          <w:kern w:val="36"/>
          <w:sz w:val="40"/>
          <w:szCs w:val="40"/>
          <w14:ligatures w14:val="none"/>
        </w:rPr>
        <w:t>D</w:t>
      </w:r>
      <w:r w:rsidR="00A0074A" w:rsidRPr="001401A5">
        <w:rPr>
          <w:rFonts w:eastAsia="Times New Roman" w:cstheme="minorHAnsi"/>
          <w:color w:val="000000"/>
          <w:kern w:val="36"/>
          <w:sz w:val="40"/>
          <w:szCs w:val="40"/>
          <w14:ligatures w14:val="none"/>
        </w:rPr>
        <w:t xml:space="preserve">esign and </w:t>
      </w:r>
      <w:r w:rsidR="00A0074A">
        <w:rPr>
          <w:rFonts w:eastAsia="Times New Roman" w:cstheme="minorHAnsi"/>
          <w:color w:val="000000"/>
          <w:kern w:val="36"/>
          <w:sz w:val="40"/>
          <w:szCs w:val="40"/>
          <w14:ligatures w14:val="none"/>
        </w:rPr>
        <w:t>I</w:t>
      </w:r>
      <w:r w:rsidR="00A0074A" w:rsidRPr="001401A5">
        <w:rPr>
          <w:rFonts w:eastAsia="Times New Roman" w:cstheme="minorHAnsi"/>
          <w:color w:val="000000"/>
          <w:kern w:val="36"/>
          <w:sz w:val="40"/>
          <w:szCs w:val="40"/>
          <w14:ligatures w14:val="none"/>
        </w:rPr>
        <w:t>mplementation</w:t>
      </w:r>
    </w:p>
    <w:p w:rsidR="00A0074A" w:rsidRPr="00905938" w:rsidRDefault="00A0074A" w:rsidP="00A0074A">
      <w:pPr>
        <w:spacing w:before="400"/>
        <w:outlineLvl w:val="0"/>
        <w:rPr>
          <w:rFonts w:eastAsia="Times New Roman" w:cstheme="minorHAnsi"/>
          <w:color w:val="000000"/>
          <w:kern w:val="36"/>
          <w:sz w:val="28"/>
          <w:szCs w:val="28"/>
          <w:lang w:val="en-US" w:eastAsia="zh-TW"/>
          <w14:ligatures w14:val="none"/>
        </w:rPr>
      </w:pPr>
      <w:r w:rsidRPr="00D21E3D">
        <w:rPr>
          <w:rFonts w:eastAsia="Times New Roman" w:cstheme="minorHAnsi"/>
          <w:color w:val="000000"/>
          <w:kern w:val="36"/>
          <w:sz w:val="28"/>
          <w:szCs w:val="28"/>
          <w14:ligatures w14:val="none"/>
        </w:rPr>
        <w:lastRenderedPageBreak/>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The resultant 3D models will be further modified and then imported into our VR surgical planning system supporting immersive visulization and intuitive interaction. The user can assess the system either by extended reality or conventional devices. See Fig ???. for schematic representation of our workflow and system architecture.</w:t>
      </w:r>
    </w:p>
    <w:p w:rsidR="00A0074A" w:rsidRPr="00E225F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A0074A" w:rsidRPr="000D0A3B" w:rsidRDefault="00A0074A" w:rsidP="00A0074A">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Pr="000D0A3B">
        <w:rPr>
          <w:rFonts w:eastAsia="Times New Roman" w:cstheme="minorHAnsi"/>
          <w:kern w:val="36"/>
          <w:sz w:val="28"/>
          <w:szCs w:val="28"/>
          <w14:ligatures w14:val="none"/>
        </w:rPr>
        <w:t xml:space="preserve">The slice thickness was </w:t>
      </w:r>
      <w:r>
        <w:rPr>
          <w:rFonts w:eastAsia="Times New Roman" w:cstheme="minorHAnsi"/>
          <w:kern w:val="36"/>
          <w:sz w:val="28"/>
          <w:szCs w:val="28"/>
          <w14:ligatures w14:val="none"/>
        </w:rPr>
        <w:t xml:space="preserve">set to </w:t>
      </w:r>
      <w:r w:rsidR="00F76E05">
        <w:rPr>
          <w:rFonts w:eastAsia="Times New Roman" w:cstheme="minorHAnsi"/>
          <w:kern w:val="36"/>
          <w:sz w:val="28"/>
          <w:szCs w:val="28"/>
          <w14:ligatures w14:val="none"/>
        </w:rPr>
        <w:t>1</w:t>
      </w:r>
      <w:r w:rsidRPr="000D0A3B">
        <w:rPr>
          <w:rFonts w:eastAsia="Times New Roman" w:cstheme="minorHAnsi"/>
          <w:kern w:val="36"/>
          <w:sz w:val="28"/>
          <w:szCs w:val="28"/>
          <w14:ligatures w14:val="none"/>
        </w:rPr>
        <w:t xml:space="preserve"> mm</w:t>
      </w:r>
      <w:r>
        <w:rPr>
          <w:rFonts w:eastAsia="Times New Roman" w:cstheme="minorHAnsi"/>
          <w:kern w:val="36"/>
          <w:sz w:val="28"/>
          <w:szCs w:val="28"/>
          <w14:ligatures w14:val="none"/>
        </w:rPr>
        <w:t xml:space="preserve"> for acquisition protocol</w:t>
      </w:r>
      <w:r w:rsidRPr="000D0A3B">
        <w:rPr>
          <w:rFonts w:eastAsia="Times New Roman" w:cstheme="minorHAnsi"/>
          <w:kern w:val="36"/>
          <w:sz w:val="28"/>
          <w:szCs w:val="28"/>
          <w14:ligatures w14:val="none"/>
        </w:rPr>
        <w:t xml:space="preserve">, and all images were reconstructed into </w:t>
      </w:r>
      <w:r w:rsidR="00F76E05">
        <w:rPr>
          <w:rFonts w:eastAsia="Times New Roman" w:cstheme="minorHAnsi"/>
          <w:kern w:val="36"/>
          <w:sz w:val="28"/>
          <w:szCs w:val="28"/>
          <w14:ligatures w14:val="none"/>
        </w:rPr>
        <w:t>3</w:t>
      </w:r>
      <w:r w:rsidRPr="000D0A3B">
        <w:rPr>
          <w:rFonts w:eastAsia="Times New Roman" w:cstheme="minorHAnsi"/>
          <w:kern w:val="36"/>
          <w:sz w:val="28"/>
          <w:szCs w:val="28"/>
          <w14:ligatures w14:val="none"/>
        </w:rPr>
        <w:t xml:space="preserve"> mm slices for subsequent interpretation and analysis.</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A0074A" w:rsidRDefault="00A0074A" w:rsidP="00A0074A">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A0074A" w:rsidRPr="006A6F0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lastRenderedPageBreak/>
        <w:t>Model Optimization</w:t>
      </w:r>
    </w:p>
    <w:p w:rsidR="00A0074A" w:rsidRPr="00207EFB" w:rsidRDefault="00A0074A" w:rsidP="00A0074A">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911BD9">
        <w:rPr>
          <w:rFonts w:eastAsia="Times New Roman" w:cstheme="minorHAnsi"/>
          <w:kern w:val="36"/>
          <w:sz w:val="28"/>
          <w:szCs w:val="28"/>
          <w:lang w:eastAsia="zh-TW"/>
          <w14:ligatures w14:val="none"/>
        </w:rPr>
        <w:t xml:space="preserve"> </w:t>
      </w:r>
      <w:r w:rsidRPr="006A6F04">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&lt;EndNote&gt;&lt;Cite&gt;&lt;Author&gt;Cignoni&lt;/Author&gt;&lt;Year&gt;2008&lt;/Year&gt;&lt;RecNum&gt;19&lt;/RecNum&gt;&lt;DisplayText&gt;[21]&lt;/DisplayText&gt;&lt;record&gt;&lt;rec-number&gt;19&lt;/rec-number&gt;&lt;foreign-keys&gt;&lt;key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[21]</w:t>
      </w:r>
      <w:r w:rsidRPr="006A6F0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sidR="00911BD9">
        <w:rPr>
          <w:rFonts w:eastAsia="Times New Roman" w:cstheme="minorHAnsi"/>
          <w:kern w:val="36"/>
          <w:sz w:val="28"/>
          <w:szCs w:val="28"/>
          <w:lang w:eastAsia="zh-TW"/>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&lt;EndNote&gt;&lt;Cite&gt;&lt;Author&gt;Garland&lt;/Author&gt;&lt;Year&gt;1997&lt;/Year&gt;&lt;RecNum&gt;20&lt;/RecNum&gt;&lt;DisplayText&gt;[22]&lt;/DisplayText&gt;&lt;record&gt;&lt;rec-number&gt;20&lt;/rec-number&gt;&lt;foreign-keys&gt;&lt;key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[22]</w:t>
      </w:r>
      <w:r>
        <w:rPr>
          <w:rFonts w:eastAsia="Times New Roman" w:cstheme="minorHAnsi"/>
          <w:kern w:val="36"/>
          <w:sz w:val="28"/>
          <w:szCs w:val="28"/>
          <w14:ligatures w14:val="none"/>
        </w:rPr>
        <w:fldChar w:fldCharType="end"/>
      </w:r>
      <w:r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 xml:space="preserve">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t>
      </w:r>
      <w:r w:rsidRPr="002337BE">
        <w:rPr>
          <w:rFonts w:cstheme="minorHAnsi"/>
          <w:kern w:val="36"/>
          <w:sz w:val="28"/>
          <w:szCs w:val="28"/>
        </w:rPr>
        <w:lastRenderedPageBreak/>
        <w:t>was connected to the computer via the built-in link functionality of the Meta Quest models.</w:t>
      </w:r>
    </w:p>
    <w:p w:rsidR="00A0074A" w:rsidRPr="00093C1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A0074A"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A0074A" w:rsidRPr="0026723C"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A0074A" w:rsidRPr="002A29C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w:t>
      </w:r>
    </w:p>
    <w:p w:rsidR="00A0074A" w:rsidRPr="00AE29A1"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To enable real-time collaboration, education, and general communication, we develop a streaming feature that allows users without HMDs to join the preoperative planning system using conventional input devices and built-in browsers. Leveraging web real-time communication (WebRTC), we establish an extended reality (XR) cloud streaming service and a server. When the main user interacts with the system, updates are sent to the server, which then multicasts </w:t>
      </w:r>
      <w:r w:rsidRPr="00AE29A1">
        <w:rPr>
          <w:rFonts w:eastAsia="Times New Roman" w:cstheme="minorHAnsi"/>
          <w:kern w:val="36"/>
          <w:sz w:val="28"/>
          <w:szCs w:val="28"/>
          <w14:ligatures w14:val="none"/>
        </w:rPr>
        <w:lastRenderedPageBreak/>
        <w:t>these updates to other clients</w:t>
      </w:r>
      <w:r w:rsidR="00911BD9">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&lt;EndNote&gt;&lt;Cite&gt;&lt;Author&gt;Leibnitz&lt;/Author&gt;&lt;Year&gt;2007&lt;/Year&gt;&lt;RecNum&gt;12&lt;/RecNum&gt;&lt;DisplayText&gt;[23]&lt;/DisplayText&gt;&lt;record&gt;&lt;rec-number&gt;12&lt;/rec-number&gt;&lt;foreign-keys&gt;&lt;key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[23]</w:t>
      </w:r>
      <w:r>
        <w:rPr>
          <w:rFonts w:eastAsia="Times New Roman" w:cstheme="minorHAnsi"/>
          <w:kern w:val="36"/>
          <w:sz w:val="28"/>
          <w:szCs w:val="28"/>
          <w14:ligatures w14:val="none"/>
        </w:rPr>
        <w:fldChar w:fldCharType="end"/>
      </w:r>
      <w:r w:rsidRPr="00AE29A1">
        <w:rPr>
          <w:rFonts w:eastAsia="Times New Roman" w:cstheme="minorHAnsi"/>
          <w:kern w:val="36"/>
          <w:sz w:val="28"/>
          <w:szCs w:val="28"/>
          <w14:ligatures w14:val="none"/>
        </w:rPr>
        <w:t>. Additionally, audio from the main user can be broadcasted to remote audiences.</w:t>
      </w:r>
    </w:p>
    <w:p w:rsidR="00A0074A" w:rsidRPr="00CA5EA9"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A0074A"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We design a pilot study with </w:t>
      </w:r>
      <w:r w:rsidR="00F76E05">
        <w:rPr>
          <w:rFonts w:eastAsia="Times New Roman" w:cstheme="minorHAnsi"/>
          <w:kern w:val="36"/>
          <w:sz w:val="28"/>
          <w:szCs w:val="28"/>
          <w14:ligatures w14:val="none"/>
        </w:rPr>
        <w:t>10</w:t>
      </w:r>
      <w:r w:rsidRPr="00AE29A1">
        <w:rPr>
          <w:rFonts w:eastAsia="Times New Roman" w:cstheme="minorHAnsi"/>
          <w:kern w:val="36"/>
          <w:sz w:val="28"/>
          <w:szCs w:val="28"/>
          <w14:ligatures w14:val="none"/>
        </w:rPr>
        <w:t xml:space="preserve"> participants, including </w:t>
      </w:r>
      <w:r w:rsidR="00F76E05">
        <w:rPr>
          <w:rFonts w:eastAsia="Times New Roman" w:cstheme="minorHAnsi"/>
          <w:kern w:val="36"/>
          <w:sz w:val="28"/>
          <w:szCs w:val="28"/>
          <w14:ligatures w14:val="none"/>
        </w:rPr>
        <w:t>3</w:t>
      </w:r>
      <w:r w:rsidRPr="00AE29A1">
        <w:rPr>
          <w:rFonts w:eastAsia="Times New Roman" w:cstheme="minorHAnsi"/>
          <w:kern w:val="36"/>
          <w:sz w:val="28"/>
          <w:szCs w:val="28"/>
          <w14:ligatures w14:val="none"/>
        </w:rPr>
        <w:t xml:space="preserve"> attending surgeons and </w:t>
      </w:r>
      <w:r w:rsidR="00F76E05">
        <w:rPr>
          <w:rFonts w:eastAsia="Times New Roman" w:cstheme="minorHAnsi"/>
          <w:kern w:val="36"/>
          <w:sz w:val="28"/>
          <w:szCs w:val="28"/>
          <w14:ligatures w14:val="none"/>
        </w:rPr>
        <w:t>7</w:t>
      </w:r>
      <w:r w:rsidRPr="00AE29A1">
        <w:rPr>
          <w:rFonts w:eastAsia="Times New Roman" w:cstheme="minorHAnsi"/>
          <w:kern w:val="36"/>
          <w:sz w:val="28"/>
          <w:szCs w:val="28"/>
          <w14:ligatures w14:val="none"/>
        </w:rPr>
        <w:t xml:space="preserve"> residents. The purpose of the study is to perform an initial validation of the system and the recorded data rather than to characterize the performance of the participants. Written informed consent is obtained from all patients included for VR collaborative surgical planning with the system described above. After an introduction and familiarization session with the system, all participating physicians evaluate the patient-specific models as the main user, with no time limitations. Each participant also joins an additional session using smartphones to participate online. This study is approved by </w:t>
      </w:r>
      <w:r w:rsidR="00F76E05" w:rsidRPr="00F76E05">
        <w:rPr>
          <w:rFonts w:eastAsia="Times New Roman" w:cstheme="minorHAnsi"/>
          <w:kern w:val="36"/>
          <w:sz w:val="28"/>
          <w:szCs w:val="28"/>
          <w14:ligatures w14:val="none"/>
        </w:rPr>
        <w:t>Research Ethics Committee</w:t>
      </w:r>
      <w:r w:rsidR="00F76E05">
        <w:rPr>
          <w:rFonts w:eastAsia="Times New Roman" w:cstheme="minorHAnsi"/>
          <w:kern w:val="36"/>
          <w:sz w:val="28"/>
          <w:szCs w:val="28"/>
          <w14:ligatures w14:val="none"/>
        </w:rPr>
        <w:t xml:space="preserve"> of </w:t>
      </w:r>
      <w:r w:rsidR="00F76E05" w:rsidRPr="00F76E05">
        <w:rPr>
          <w:rFonts w:eastAsia="Times New Roman" w:cstheme="minorHAnsi"/>
          <w:kern w:val="36"/>
          <w:sz w:val="28"/>
          <w:szCs w:val="28"/>
          <w14:ligatures w14:val="none"/>
        </w:rPr>
        <w:t>our institutional review board under 202305019RINC</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approval date</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2023/10/23</w:t>
      </w:r>
      <w:r w:rsidR="00F76E05">
        <w:rPr>
          <w:rFonts w:eastAsia="Times New Roman" w:cstheme="minorHAnsi"/>
          <w:kern w:val="36"/>
          <w:sz w:val="28"/>
          <w:szCs w:val="28"/>
          <w14:ligatures w14:val="none"/>
        </w:rPr>
        <w:t xml:space="preserve">). </w:t>
      </w:r>
      <w:r w:rsidRPr="00AE29A1">
        <w:rPr>
          <w:rFonts w:eastAsia="Times New Roman" w:cstheme="minorHAnsi"/>
          <w:kern w:val="36"/>
          <w:sz w:val="28"/>
          <w:szCs w:val="28"/>
          <w14:ligatures w14:val="none"/>
        </w:rPr>
        <w:t>Informed consent is obtained from all participants, including physicians and patients.</w:t>
      </w:r>
    </w:p>
    <w:p w:rsidR="00F0618B" w:rsidRPr="00A850CC" w:rsidRDefault="00F0618B" w:rsidP="00A0074A">
      <w:pPr>
        <w:spacing w:before="400" w:after="120"/>
        <w:outlineLvl w:val="0"/>
        <w:rPr>
          <w:rFonts w:eastAsia="Times New Roman" w:cstheme="minorHAnsi"/>
          <w:kern w:val="36"/>
          <w:sz w:val="28"/>
          <w:szCs w:val="28"/>
          <w14:ligatures w14:val="none"/>
        </w:rPr>
      </w:pPr>
    </w:p>
    <w:p w:rsidR="00A0074A" w:rsidRPr="00DF06B0" w:rsidRDefault="00A0074A" w:rsidP="00A0074A">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presented pipeline requires approximately </w:t>
      </w:r>
      <w:r>
        <w:rPr>
          <w:rFonts w:eastAsia="Times New Roman" w:cstheme="minorHAnsi"/>
          <w:kern w:val="36"/>
          <w:sz w:val="28"/>
          <w:szCs w:val="28"/>
          <w:lang w:eastAsia="zh-TW"/>
          <w14:ligatures w14:val="none"/>
        </w:rPr>
        <w:t>an</w:t>
      </w:r>
      <w:r w:rsidRPr="00A850CC">
        <w:rPr>
          <w:rFonts w:eastAsia="Times New Roman" w:cstheme="minorHAnsi"/>
          <w:kern w:val="36"/>
          <w:sz w:val="28"/>
          <w:szCs w:val="28"/>
          <w:lang w:eastAsia="zh-TW"/>
          <w14:ligatures w14:val="none"/>
        </w:rPr>
        <w:t xml:space="preserve"> hour from</w:t>
      </w:r>
      <w:r>
        <w:rPr>
          <w:rFonts w:eastAsia="Times New Roman" w:cstheme="minorHAnsi"/>
          <w:kern w:val="36"/>
          <w:sz w:val="28"/>
          <w:szCs w:val="28"/>
          <w:lang w:eastAsia="zh-TW"/>
          <w14:ligatures w14:val="none"/>
        </w:rPr>
        <w:t xml:space="preserve"> importing</w:t>
      </w:r>
      <w:r w:rsidRPr="00A850CC">
        <w:rPr>
          <w:rFonts w:eastAsia="Times New Roman" w:cstheme="minorHAnsi"/>
          <w:kern w:val="36"/>
          <w:sz w:val="28"/>
          <w:szCs w:val="28"/>
          <w:lang w:eastAsia="zh-TW"/>
          <w14:ligatures w14:val="none"/>
        </w:rPr>
        <w:t xml:space="preserve"> raw data to </w:t>
      </w:r>
      <w:r>
        <w:rPr>
          <w:rFonts w:eastAsia="Times New Roman" w:cstheme="minorHAnsi"/>
          <w:kern w:val="36"/>
          <w:sz w:val="28"/>
          <w:szCs w:val="28"/>
          <w:lang w:eastAsia="zh-TW"/>
          <w14:ligatures w14:val="none"/>
        </w:rPr>
        <w:t xml:space="preserve">presentation of 3D models in the VR system. </w:t>
      </w:r>
      <w:r w:rsidRPr="00A850CC">
        <w:rPr>
          <w:rFonts w:eastAsia="Times New Roman" w:cstheme="minorHAnsi"/>
          <w:kern w:val="36"/>
          <w:sz w:val="28"/>
          <w:szCs w:val="28"/>
          <w:lang w:eastAsia="zh-TW"/>
          <w14:ligatures w14:val="none"/>
        </w:rPr>
        <w:t xml:space="preserve">This time estimate comes from running the program on </w:t>
      </w:r>
      <w:r>
        <w:rPr>
          <w:rFonts w:eastAsia="Times New Roman" w:cstheme="minorHAnsi"/>
          <w:kern w:val="36"/>
          <w:sz w:val="28"/>
          <w:szCs w:val="28"/>
          <w:lang w:eastAsia="zh-TW"/>
          <w14:ligatures w14:val="none"/>
        </w:rPr>
        <w:t>the aforementioned computing resources and device</w:t>
      </w:r>
      <w:r w:rsidRPr="00A850CC">
        <w:rPr>
          <w:rFonts w:eastAsia="Times New Roman" w:cstheme="minorHAnsi"/>
          <w:kern w:val="36"/>
          <w:sz w:val="28"/>
          <w:szCs w:val="28"/>
          <w:lang w:eastAsia="zh-TW"/>
          <w14:ligatures w14:val="none"/>
        </w:rPr>
        <w:t xml:space="preserve">. </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segmentation </w:t>
      </w:r>
      <w:r>
        <w:rPr>
          <w:rFonts w:eastAsia="Times New Roman" w:cstheme="minorHAnsi"/>
          <w:kern w:val="36"/>
          <w:sz w:val="28"/>
          <w:szCs w:val="28"/>
          <w:lang w:eastAsia="zh-TW"/>
          <w14:ligatures w14:val="none"/>
        </w:rPr>
        <w:t xml:space="preserve">and visual fidelity of the end product </w:t>
      </w:r>
      <w:r w:rsidRPr="00A850CC">
        <w:rPr>
          <w:rFonts w:eastAsia="Times New Roman" w:cstheme="minorHAnsi"/>
          <w:kern w:val="36"/>
          <w:sz w:val="28"/>
          <w:szCs w:val="28"/>
          <w:lang w:eastAsia="zh-TW"/>
          <w14:ligatures w14:val="none"/>
        </w:rPr>
        <w:t xml:space="preserve">was verified in </w:t>
      </w:r>
      <w:r>
        <w:rPr>
          <w:rFonts w:eastAsia="Times New Roman" w:cstheme="minorHAnsi"/>
          <w:kern w:val="36"/>
          <w:sz w:val="28"/>
          <w:szCs w:val="28"/>
          <w:lang w:eastAsia="zh-TW"/>
          <w14:ligatures w14:val="none"/>
        </w:rPr>
        <w:t>both conventional 2D displays and HMDs, which are rated</w:t>
      </w:r>
      <w:r w:rsidRPr="00A850CC">
        <w:rPr>
          <w:rFonts w:eastAsia="Times New Roman" w:cstheme="minorHAnsi"/>
          <w:kern w:val="36"/>
          <w:sz w:val="28"/>
          <w:szCs w:val="28"/>
          <w:lang w:eastAsia="zh-TW"/>
          <w14:ligatures w14:val="none"/>
        </w:rPr>
        <w:t xml:space="preserve"> functionally accurate by </w:t>
      </w:r>
      <w:r>
        <w:rPr>
          <w:rFonts w:eastAsia="Times New Roman" w:cstheme="minorHAnsi"/>
          <w:kern w:val="36"/>
          <w:sz w:val="28"/>
          <w:szCs w:val="28"/>
          <w:lang w:eastAsia="zh-TW"/>
          <w14:ligatures w14:val="none"/>
        </w:rPr>
        <w:t>all partcipants</w:t>
      </w:r>
      <w:r w:rsidRPr="00A850CC">
        <w:rPr>
          <w:rFonts w:eastAsia="Times New Roman" w:cstheme="minorHAnsi"/>
          <w:kern w:val="36"/>
          <w:sz w:val="28"/>
          <w:szCs w:val="28"/>
          <w:lang w:eastAsia="zh-TW"/>
          <w14:ligatures w14:val="none"/>
        </w:rPr>
        <w:t xml:space="preserve">. The results for one patient are shown in Figure </w:t>
      </w:r>
      <w:r>
        <w:rPr>
          <w:rFonts w:eastAsia="Times New Roman" w:cstheme="minorHAnsi"/>
          <w:kern w:val="36"/>
          <w:sz w:val="28"/>
          <w:szCs w:val="28"/>
          <w:lang w:eastAsia="zh-TW"/>
          <w14:ligatures w14:val="none"/>
        </w:rPr>
        <w:t>??? and video ???</w:t>
      </w:r>
      <w:r w:rsidRPr="00A850CC">
        <w:rPr>
          <w:rFonts w:eastAsia="Times New Roman" w:cstheme="minorHAnsi"/>
          <w:kern w:val="36"/>
          <w:sz w:val="28"/>
          <w:szCs w:val="28"/>
          <w:lang w:eastAsia="zh-TW"/>
          <w14:ligatures w14:val="none"/>
        </w:rPr>
        <w:t>.</w:t>
      </w:r>
      <w:r>
        <w:rPr>
          <w:rFonts w:eastAsia="Times New Roman" w:cstheme="minorHAnsi"/>
          <w:kern w:val="36"/>
          <w:sz w:val="28"/>
          <w:szCs w:val="28"/>
          <w:lang w:eastAsia="zh-TW"/>
          <w14:ligatures w14:val="none"/>
        </w:rPr>
        <w:t xml:space="preserve"> </w:t>
      </w:r>
    </w:p>
    <w:p w:rsidR="00A0074A" w:rsidRPr="002E4E43"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 xml:space="preserve">Surgical interventions for complex pathologies are highly intricate, requiring precise planning to optimize outcomes while preserving critical structures. These challenges necessitate advanced preoperative planning solutions that enable detailed visualization and interaction with patient-specific anatomy. Our virtual </w:t>
      </w:r>
      <w:r w:rsidRPr="00AE29A1">
        <w:rPr>
          <w:rFonts w:eastAsia="Times New Roman" w:cstheme="minorHAnsi"/>
          <w:kern w:val="0"/>
          <w:sz w:val="28"/>
          <w:szCs w:val="28"/>
          <w14:ligatures w14:val="none"/>
        </w:rPr>
        <w:lastRenderedPageBreak/>
        <w:t>reality collaborative preoperative planning system addresses these needs by providing a workflow for reconstructing patient-specific 3D anatomic models from 2D image data. This VR system facilitates collaborative interaction and annotation of these virtual models in an immersive environment.</w:t>
      </w:r>
    </w:p>
    <w:p w:rsidR="00A0074A" w:rsidRDefault="00A0074A" w:rsidP="00A0074A">
      <w:pPr>
        <w:rPr>
          <w:rFonts w:eastAsia="Times New Roman" w:cstheme="minorHAnsi"/>
          <w:kern w:val="0"/>
          <w:sz w:val="28"/>
          <w:szCs w:val="28"/>
          <w14:ligatures w14:val="none"/>
        </w:rPr>
      </w:pP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The quality of the input data directly affects the fidelity of the 3D reconstructions in the virtual environment</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[24, 25]</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To avoid loss of detail in the 3D models, acquisition and processing parameters of CT/MRI data need to be calibrated and standardized. Slice thickness of CT has been shown to be one of the primary factors affecting 3D model resolution and quality, with multiple studies proposing a maximum threshold of 1.25 mm</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[25, 26]</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Consequently, we adopted a similar setting for input quality selection in our study.</w:t>
      </w:r>
    </w:p>
    <w:p w:rsidR="00A0074A"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The segmentation process is one of the most time- and resource-critical steps in generating anatomically accurate models. Manual segmentation by trained physicians or technicians has been extensively adopted in previous studies, achieving acceptable </w:t>
      </w:r>
      <w:r>
        <w:rPr>
          <w:rFonts w:eastAsia="Times New Roman" w:cstheme="minorHAnsi"/>
          <w:kern w:val="0"/>
          <w:sz w:val="28"/>
          <w:szCs w:val="28"/>
          <w14:ligatures w14:val="none"/>
        </w:rPr>
        <w:t>accuracy</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[8, 27, 28]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 workload of manual tracing limits its efficiency, cost-effectiveness, and reproducibility. Semi-automatic or automatic segmentation aims to replace manual labor with computational processes. Methodologies including thresholding, neural networks, and </w:t>
      </w:r>
      <w:r>
        <w:rPr>
          <w:rFonts w:eastAsia="Times New Roman" w:cstheme="minorHAnsi"/>
          <w:kern w:val="0"/>
          <w:sz w:val="28"/>
          <w:szCs w:val="28"/>
          <w14:ligatures w14:val="none"/>
        </w:rPr>
        <w:t>other</w:t>
      </w:r>
      <w:r w:rsidRPr="007F741C">
        <w:rPr>
          <w:rFonts w:eastAsia="Times New Roman" w:cstheme="minorHAnsi"/>
          <w:kern w:val="0"/>
          <w:sz w:val="28"/>
          <w:szCs w:val="28"/>
          <w14:ligatures w14:val="none"/>
        </w:rPr>
        <w:t xml:space="preserve"> machine learning algorithms have been reported for segmenting normal </w:t>
      </w:r>
      <w:r>
        <w:rPr>
          <w:rFonts w:eastAsia="Times New Roman" w:cstheme="minorHAnsi"/>
          <w:kern w:val="0"/>
          <w:sz w:val="28"/>
          <w:szCs w:val="28"/>
          <w14:ligatures w14:val="none"/>
        </w:rPr>
        <w:t>tissues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[29]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or pathologies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[30-33]</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across different regions. Semi-automatic segmentation alleviates the manual workload by efficiently producing segments of different organs while preserving the flexibility of manual editing for rare anatomical variations or complex pathologies. As demonstrated in our study, integrating semi-automatic segmentation into the generation of 3D-VR models has proven feasible and clinically useful for preoperative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[11, 34]</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A fully automatic process to segment multiple structures within a region of interest could potentially further improve efficiency and facilitate streamlining the process into an executable </w:t>
      </w:r>
      <w:r>
        <w:rPr>
          <w:rFonts w:eastAsia="Times New Roman" w:cstheme="minorHAnsi"/>
          <w:kern w:val="0"/>
          <w:sz w:val="28"/>
          <w:szCs w:val="28"/>
          <w14:ligatures w14:val="none"/>
        </w:rPr>
        <w:t>pipeline</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[35-37]</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there is still limited evidence on the feasibility of incorporating such a strategy into clinical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&lt;EndNote&gt;&lt;Cite&gt;&lt;Author&gt;Tucker&lt;/Author&gt;&lt;Year&gt;2022&lt;/Year&gt;&lt;RecNum&gt;9&lt;/RecNum&gt;&lt;DisplayText&gt;[38]&lt;/DisplayText&gt;&lt;record&gt;&lt;rec-number&gt;9&lt;/rec-number&gt;&lt;foreign-keys&gt;&lt;key app="EN" db-id="drxvewe2a9ad2sez9sqpfw2bxwrztfxp5x22" timestamp="1715504495"&gt;9&lt;/key&gt;&lt;/foreign-keys&gt;&lt;ref-type name="Conference Proceedings"&gt;10&lt;/ref-type&gt;&lt;contributors&gt;&lt;authors&gt;&lt;author&gt;N. Tucker&lt;/author&gt;&lt;author&gt;B. P. Sutton&lt;/author&gt;&lt;author&gt;C. Duncan&lt;/author&gt;&lt;author&gt;C. Lu&lt;/author&gt;&lt;author&gt;S. Koyejo&lt;/author&gt;&lt;author&gt;A. J. Tsung&lt;/author&gt;&lt;author&gt;J. Maksimovic&lt;/author&gt;&lt;author&gt;T. Ralph&lt;/author&gt;&lt;author&gt;S. M. Pieta&lt;/author&gt;&lt;author&gt;M. T. Bramlet&lt;/author&gt;&lt;/authors&gt;&lt;/contributors&gt;&lt;titles&gt;&lt;title&gt;Fully Automated Conversion Of Glioma Clinical MRI Scans Into A 3D Virtual Reality Model For Presurgical Planning&lt;/title&gt;&lt;secondary-title&gt;2022 Annual Modeling and Simulation Conference (ANNSIM)&lt;/secondary-title&gt;&lt;alt-title&gt;2022 Annual Modeling and Simulation Conference (ANNSIM)&lt;/alt-title&gt;&lt;/titles&gt;&lt;pages&gt;392-403&lt;/pages&gt;&lt;dates&gt;&lt;year&gt;2022&lt;/year&gt;&lt;pub-dates&gt;&lt;date&gt;18-20 July 2022&lt;/date&gt;&lt;/pub-dates&gt;&lt;/dates&gt;&lt;urls&gt;&lt;/urls&gt;&lt;electronic-resource-num&gt;10.23919/ANNSIM55834.2022.9859317&lt;/electronic-resource-num&gt;&lt;/record&gt;&lt;/Cite&gt;&lt;/EndNote&gt;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Mesh optimization is essential in virtual reality (VR) to ensure smooth and immersive user </w:t>
      </w:r>
      <w:r w:rsidRPr="007E6033">
        <w:rPr>
          <w:rFonts w:eastAsia="Times New Roman" w:cstheme="minorHAnsi"/>
          <w:kern w:val="0"/>
          <w:sz w:val="28"/>
          <w:szCs w:val="28"/>
          <w14:ligatures w14:val="none"/>
        </w:rPr>
        <w:t>experiences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&lt;EndNote&gt;&lt;Cite&gt;&lt;Author&gt;Bahirat&lt;/Author&gt;&lt;Year&gt;2018&lt;/Year&gt;&lt;RecNum&gt;58&lt;/RecNum&gt;&lt;DisplayText&gt;[39]&lt;/DisplayText&gt;&lt;record&gt;&lt;rec-number&gt;58&lt;/rec-number&gt;&lt;foreign-keys&gt;&lt;key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[39]</w:t>
      </w:r>
      <w:r>
        <w:rPr>
          <w:rFonts w:eastAsia="Times New Roman" w:cstheme="minorHAnsi"/>
          <w:kern w:val="0"/>
          <w:sz w:val="28"/>
          <w:szCs w:val="28"/>
          <w14:ligatures w14:val="none"/>
        </w:rPr>
        <w:fldChar w:fldCharType="end"/>
      </w:r>
      <w:r w:rsidRPr="007E6033">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Optimization techniques like polygon reduction and smoothing are crucial for managing the high computational demands of VR </w:t>
      </w:r>
      <w:r w:rsidRPr="007E6033">
        <w:rPr>
          <w:rFonts w:eastAsia="Times New Roman" w:cstheme="minorHAnsi"/>
          <w:kern w:val="0"/>
          <w:sz w:val="28"/>
          <w:szCs w:val="28"/>
          <w14:ligatures w14:val="none"/>
        </w:rPr>
        <w:t>applications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&lt;EndNote&gt;&lt;Cite&gt;&lt;Author&gt;Luebke&lt;/Author&gt;&lt;Year&gt;2001&lt;/Year&gt;&lt;RecNum&gt;59&lt;/RecNum&gt;&lt;DisplayText&gt;[39, 40]&lt;/DisplayText&gt;&lt;record&gt;&lt;rec-number&gt;59&lt;/rec-number&gt;&lt;foreign-keys&gt;&lt;key app="EN" db-id="drxvewe2a9ad2sez9sqpfw2bxwrztfxp5x22" timestamp="1716365910"&gt;59&lt;/key&gt;&lt;/foreign-keys&gt;&lt;ref-type name="Journal Article"&gt;17&lt;/ref-type&gt;&lt;contributors&gt;&lt;authors&gt;&lt;author&gt;D. P. Luebke&lt;/author&gt;&lt;/authors&gt;&lt;/contributors&gt;&lt;titles&gt;&lt;title&gt;A developer&amp;apos;s survey of polygonal simplification algorithms&lt;/title&gt;&lt;secondary-title&gt;IEEE Computer Graphics and Applications&lt;/secondary-title&gt;&lt;/titles&gt;&lt;periodical&gt;&lt;full-title&gt;IEEE Computer Graphics and Applications&lt;/full-title&gt;&lt;/periodical&gt;&lt;pages&gt;24-35&lt;/pages&gt;&lt;volume&gt;21&lt;/volume&gt;&lt;number&gt;3&lt;/number&gt;&lt;dates&gt;&lt;year&gt;2001&lt;/year&gt;&lt;/dates&gt;&lt;isbn&gt;1558-1756&lt;/isbn&gt;&lt;urls&gt;&lt;/urls&gt;&lt;electronic-resource-num&gt;10.1109/38.920624&lt;/electronic-resource-num&gt;&lt;/record&gt;&lt;/Cite&gt;&lt;Cite&gt;&lt;Author&gt;Bahirat&lt;/Author&gt;&lt;Year&gt;2018&lt;/Year&gt;&lt;RecNum&gt;58&lt;/RecNum&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[39, 40]</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Several open-source computer-aided design software packages are available and validated for generating </w:t>
      </w:r>
      <w:r>
        <w:rPr>
          <w:rFonts w:eastAsia="Times New Roman" w:cstheme="minorHAnsi"/>
          <w:kern w:val="0"/>
          <w:sz w:val="28"/>
          <w:szCs w:val="28"/>
          <w14:ligatures w14:val="none"/>
        </w:rPr>
        <w:t xml:space="preserve">and editing </w:t>
      </w:r>
      <w:r w:rsidRPr="007F741C">
        <w:rPr>
          <w:rFonts w:eastAsia="Times New Roman" w:cstheme="minorHAnsi"/>
          <w:kern w:val="0"/>
          <w:sz w:val="28"/>
          <w:szCs w:val="28"/>
          <w14:ligatures w14:val="none"/>
        </w:rPr>
        <w:t xml:space="preserve">3D medical </w:t>
      </w:r>
      <w:r>
        <w:rPr>
          <w:rFonts w:eastAsia="Times New Roman" w:cstheme="minorHAnsi"/>
          <w:kern w:val="0"/>
          <w:sz w:val="28"/>
          <w:szCs w:val="28"/>
          <w14:ligatures w14:val="none"/>
        </w:rPr>
        <w:lastRenderedPageBreak/>
        <w:t>models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[13, 41]</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In our study, we adopted MeshLab, which provides a wide range of advanced tools and functionalities and is supported by </w:t>
      </w:r>
      <w:r>
        <w:rPr>
          <w:rFonts w:eastAsia="Times New Roman" w:cstheme="minorHAnsi"/>
          <w:kern w:val="0"/>
          <w:sz w:val="28"/>
          <w:szCs w:val="28"/>
          <w14:ligatures w14:val="none"/>
        </w:rPr>
        <w:t>some</w:t>
      </w:r>
      <w:r w:rsidRPr="007F741C">
        <w:rPr>
          <w:rFonts w:eastAsia="Times New Roman" w:cstheme="minorHAnsi"/>
          <w:kern w:val="0"/>
          <w:sz w:val="28"/>
          <w:szCs w:val="28"/>
          <w14:ligatures w14:val="none"/>
        </w:rPr>
        <w:t xml:space="preserve"> of the largest online communities </w:t>
      </w:r>
      <w:r>
        <w:rPr>
          <w:rFonts w:eastAsia="Times New Roman" w:cstheme="minorHAnsi"/>
          <w:kern w:val="0"/>
          <w:sz w:val="28"/>
          <w:szCs w:val="28"/>
          <w14:ligatures w14:val="none"/>
        </w:rPr>
        <w:t>at present times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&lt;EndNote&gt;&lt;Cite&gt;&lt;Author&gt;Blender&lt;/Author&gt;&lt;Year&gt;2018&lt;/Year&gt;&lt;RecNum&gt;61&lt;/RecNum&gt;&lt;DisplayText&gt;[42]&lt;/DisplayText&gt;&lt;record&gt;&lt;rec-number&gt;61&lt;/rec-number&gt;&lt;foreign-keys&gt;&lt;key app="EN" db-id="drxvewe2a9ad2sez9sqpfw2bxwrztfxp5x22" timestamp="1716366334"&gt;61&lt;/key&gt;&lt;/foreign-keys&gt;&lt;ref-type name="Journal Article"&gt;17&lt;/ref-type&gt;&lt;contributors&gt;&lt;authors&gt;&lt;author&gt;Blender, O&lt;/author&gt;&lt;/authors&gt;&lt;/contributors&gt;&lt;titles&gt;&lt;title&gt;Blender—A 3D modelling and rendering package&lt;/title&gt;&lt;secondary-title&gt;Retrieved. represents the sequence of Constructs1 to&lt;/secondary-title&gt;&lt;/titles&gt;&lt;periodical&gt;&lt;full-title&gt;Retrieved. represents the sequence of Constructs1 to&lt;/full-title&gt;&lt;/periodical&gt;&lt;volume&gt;4&lt;/volume&gt;&lt;dates&gt;&lt;year&gt;2018&lt;/year&gt;&lt;/dates&gt;&lt;urls&gt;&lt;/urls&gt;&lt;/record&gt;&lt;/Cite&gt;&lt;/EndNote&gt;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[42]</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lang w:eastAsia="zh-TW"/>
          <w14:ligatures w14:val="none"/>
        </w:rPr>
      </w:pPr>
      <w:r w:rsidRPr="00EE1EC1">
        <w:rPr>
          <w:rFonts w:eastAsia="Times New Roman" w:cstheme="minorHAnsi"/>
          <w:kern w:val="0"/>
          <w:sz w:val="28"/>
          <w:szCs w:val="28"/>
          <w:lang w:eastAsia="zh-TW"/>
          <w14:ligatures w14:val="none"/>
        </w:rPr>
        <w:t>Implementing multi-user collaboration in a virtual environment provides an innovative way for communication in medical setting</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The benefits extend beyond preoperative planning into surgical simulation, personnel training, and education purposes</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EC3FE4">
        <w:rPr>
          <w:rFonts w:eastAsia="Times New Roman" w:cstheme="minorHAnsi"/>
          <w:kern w:val="0"/>
          <w:sz w:val="28"/>
          <w:szCs w:val="28"/>
          <w:lang w:eastAsia="zh-TW"/>
          <w14:ligatures w14:val="none"/>
        </w:rPr>
        <w:instrText xml:space="preserve"> ADDIN EN.CITE </w:instrText>
      </w:r>
      <w:r w:rsidR="00EC3FE4">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EC3FE4">
        <w:rPr>
          <w:rFonts w:eastAsia="Times New Roman" w:cstheme="minorHAnsi"/>
          <w:kern w:val="0"/>
          <w:sz w:val="28"/>
          <w:szCs w:val="28"/>
          <w:lang w:eastAsia="zh-TW"/>
          <w14:ligatures w14:val="none"/>
        </w:rPr>
        <w:instrText xml:space="preserve"> ADDIN EN.CITE.DATA </w:instrText>
      </w:r>
      <w:r w:rsidR="00EC3FE4">
        <w:rPr>
          <w:rFonts w:eastAsia="Times New Roman" w:cstheme="minorHAnsi"/>
          <w:kern w:val="0"/>
          <w:sz w:val="28"/>
          <w:szCs w:val="28"/>
          <w:lang w:eastAsia="zh-TW"/>
          <w14:ligatures w14:val="none"/>
        </w:rPr>
      </w:r>
      <w:r w:rsidR="00EC3FE4">
        <w:rPr>
          <w:rFonts w:eastAsia="Times New Roman" w:cstheme="minorHAnsi"/>
          <w:kern w:val="0"/>
          <w:sz w:val="28"/>
          <w:szCs w:val="28"/>
          <w:lang w:eastAsia="zh-TW"/>
          <w14:ligatures w14:val="none"/>
        </w:rPr>
        <w:fldChar w:fldCharType="end"/>
      </w:r>
      <w:r>
        <w:rPr>
          <w:rFonts w:eastAsia="Times New Roman" w:cstheme="minorHAnsi"/>
          <w:kern w:val="0"/>
          <w:sz w:val="28"/>
          <w:szCs w:val="28"/>
          <w:lang w:eastAsia="zh-TW"/>
          <w14:ligatures w14:val="none"/>
        </w:rPr>
      </w:r>
      <w:r>
        <w:rPr>
          <w:rFonts w:eastAsia="Times New Roman" w:cstheme="minorHAnsi"/>
          <w:kern w:val="0"/>
          <w:sz w:val="28"/>
          <w:szCs w:val="28"/>
          <w:lang w:eastAsia="zh-TW"/>
          <w14:ligatures w14:val="none"/>
        </w:rPr>
        <w:fldChar w:fldCharType="separate"/>
      </w:r>
      <w:r w:rsidR="00EC3FE4">
        <w:rPr>
          <w:rFonts w:eastAsia="Times New Roman" w:cstheme="minorHAnsi"/>
          <w:noProof/>
          <w:kern w:val="0"/>
          <w:sz w:val="28"/>
          <w:szCs w:val="28"/>
          <w:lang w:eastAsia="zh-TW"/>
          <w14:ligatures w14:val="none"/>
        </w:rPr>
        <w:t>[17, 43, 44]</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 xml:space="preserve">. To maximize the advantages of collaborative features while addressing the cost of current HMDs, our system allows users to join via conventional devices with </w:t>
      </w:r>
      <w:r>
        <w:rPr>
          <w:rFonts w:eastAsia="Times New Roman" w:cstheme="minorHAnsi"/>
          <w:kern w:val="0"/>
          <w:sz w:val="28"/>
          <w:szCs w:val="28"/>
          <w:lang w:eastAsia="zh-TW"/>
          <w14:ligatures w14:val="none"/>
        </w:rPr>
        <w:t xml:space="preserve">network connection and </w:t>
      </w:r>
      <w:r w:rsidRPr="00EE1EC1">
        <w:rPr>
          <w:rFonts w:eastAsia="Times New Roman" w:cstheme="minorHAnsi"/>
          <w:kern w:val="0"/>
          <w:sz w:val="28"/>
          <w:szCs w:val="28"/>
          <w:lang w:eastAsia="zh-TW"/>
          <w14:ligatures w14:val="none"/>
        </w:rPr>
        <w:t>browser</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This approach not only ensures convenience and accessibility but also offers a comparable user experience for those using non-HMD devices, facilitating spectating and interaction without compromising the overall quality</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r>
      <w:r w:rsidR="00EC3FE4">
        <w:rPr>
          <w:rFonts w:eastAsia="Times New Roman" w:cstheme="minorHAnsi"/>
          <w:kern w:val="0"/>
          <w:sz w:val="28"/>
          <w:szCs w:val="28"/>
          <w:lang w:eastAsia="zh-TW"/>
          <w14:ligatures w14:val="none"/>
        </w:rPr>
        <w:instrText xml:space="preserve"> ADDIN EN.CITE &lt;EndNote&gt;&lt;Cite&gt;&lt;Author&gt;Gugenheimer&lt;/Author&gt;&lt;Year&gt;2018&lt;/Year&gt;&lt;RecNum&gt;63&lt;/RecNum&gt;&lt;DisplayText&gt;[45]&lt;/DisplayText&gt;&lt;record&gt;&lt;rec-number&gt;63&lt;/rec-number&gt;&lt;foreign-keys&gt;&lt;key app="EN" db-id="drxvewe2a9ad2sez9sqpfw2bxwrztfxp5x22" timestamp="1716427696"&gt;63&lt;/key&gt;&lt;/foreign-keys&gt;&lt;ref-type name="Conference Proceedings"&gt;10&lt;/ref-type&gt;&lt;contributors&gt;&lt;authors&gt;&lt;author&gt;J. Gugenheimer&lt;/author&gt;&lt;author&gt;E. Stemasov&lt;/author&gt;&lt;author&gt;J. Frommel&lt;/author&gt;&lt;author&gt;E. Rukzio&lt;/author&gt;&lt;/authors&gt;&lt;/contributors&gt;&lt;titles&gt;&lt;title&gt;A Demonstration of ShareVR: Co-Located Experiences for Virtual Reality Between HMD and Non-HMD Users&lt;/title&gt;&lt;secondary-title&gt;2018 IEEE Conference on Virtual Reality and 3D User Interfaces (VR)&lt;/secondary-title&gt;&lt;alt-title&gt;2018 IEEE Conference on Virtual Reality and 3D User Interfaces (VR)&lt;/alt-title&gt;&lt;/titles&gt;&lt;pages&gt;755-756&lt;/pages&gt;&lt;dates&gt;&lt;year&gt;2018&lt;/year&gt;&lt;pub-dates&gt;&lt;date&gt;18-22 March 2018&lt;/date&gt;&lt;/pub-dates&gt;&lt;/dates&gt;&lt;urls&gt;&lt;/urls&gt;&lt;electronic-resource-num&gt;10.1109/VR.2018.8446551&lt;/electronic-resource-num&gt;&lt;/record&gt;&lt;/Cite&gt;&lt;/EndNote&gt;</w:instrText>
      </w:r>
      <w:r>
        <w:rPr>
          <w:rFonts w:eastAsia="Times New Roman" w:cstheme="minorHAnsi"/>
          <w:kern w:val="0"/>
          <w:sz w:val="28"/>
          <w:szCs w:val="28"/>
          <w:lang w:eastAsia="zh-TW"/>
          <w14:ligatures w14:val="none"/>
        </w:rPr>
        <w:fldChar w:fldCharType="separate"/>
      </w:r>
      <w:r w:rsidR="00EC3FE4">
        <w:rPr>
          <w:rFonts w:eastAsia="Times New Roman" w:cstheme="minorHAnsi"/>
          <w:noProof/>
          <w:kern w:val="0"/>
          <w:sz w:val="28"/>
          <w:szCs w:val="28"/>
          <w:lang w:eastAsia="zh-TW"/>
          <w14:ligatures w14:val="none"/>
        </w:rPr>
        <w:t>[45]</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w:t>
      </w:r>
    </w:p>
    <w:p w:rsidR="00A0074A" w:rsidRDefault="00A0074A" w:rsidP="00A0074A">
      <w:pPr>
        <w:rPr>
          <w:rFonts w:eastAsia="Times New Roman" w:cstheme="minorHAnsi"/>
          <w:kern w:val="0"/>
          <w:sz w:val="28"/>
          <w:szCs w:val="28"/>
          <w:lang w:eastAsia="zh-TW"/>
          <w14:ligatures w14:val="none"/>
        </w:rPr>
      </w:pPr>
    </w:p>
    <w:p w:rsidR="00A0074A" w:rsidRPr="00167087"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Conclusion and Future Work</w:t>
      </w:r>
    </w:p>
    <w:p w:rsidR="0063025F" w:rsidRPr="0063025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We present the system architecture and technical setup of</w:t>
      </w:r>
      <w:r w:rsidR="006D4B0A">
        <w:rPr>
          <w:rFonts w:eastAsia="Times New Roman" w:cstheme="minorHAnsi"/>
          <w:kern w:val="36"/>
          <w:sz w:val="28"/>
          <w:szCs w:val="28"/>
          <w14:ligatures w14:val="none"/>
        </w:rPr>
        <w:t xml:space="preserve"> ColabSurgVR,</w:t>
      </w:r>
      <w:r w:rsidRPr="0063025F">
        <w:rPr>
          <w:rFonts w:eastAsia="Times New Roman" w:cstheme="minorHAnsi"/>
          <w:kern w:val="36"/>
          <w:sz w:val="28"/>
          <w:szCs w:val="28"/>
          <w14:ligatures w14:val="none"/>
        </w:rPr>
        <w:t xml:space="preserve"> a virtual reality collaborative system for preoperative planning. Our workflow involves creating detailed, patient-specific anatomical models from 2D image data and presenting them in an immersive, three-dimensional visualization platform. This interactive environment enhances the accuracy of surgical planning and enables real-time collaboration among multidisciplinary teams. Initial validation through a prospective pilot study with clinical participants demonstrated the system's accuracy and potential clinical benefits.</w:t>
      </w:r>
    </w:p>
    <w:p w:rsidR="00AC73F0" w:rsidRPr="00E5408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Future research will focus on enhancing the capabilities and usability of our VR system. One area of focus is optimizing computational processes to achieve rapid turnaround times suitable for emergent surgeries. Additionally, expanding and validating the VR system's application in clinical practice through comparative trials with more participants and patients will help assess its clinical impact on both surgeon-specific and patient outcomes. The proposed system could also be beneficial for a wide range of clinical applications beyond surgical planning, including physician training, student teaching, case collection, and patient communication.</w:t>
      </w:r>
    </w:p>
    <w:p w:rsidR="00A0074A" w:rsidRPr="00074CCC" w:rsidRDefault="00A0074A" w:rsidP="00A0074A">
      <w:pPr>
        <w:rPr>
          <w:rFonts w:cstheme="minorHAnsi"/>
          <w:sz w:val="40"/>
          <w:szCs w:val="40"/>
          <w:lang w:val="en-US"/>
        </w:rPr>
      </w:pPr>
    </w:p>
    <w:p w:rsidR="00C66872" w:rsidRPr="00C66872" w:rsidRDefault="00A0074A" w:rsidP="00C66872">
      <w:pPr>
        <w:pStyle w:val="EndNoteBibliography"/>
        <w:ind w:left="720" w:hanging="720"/>
        <w:rPr>
          <w:noProof/>
        </w:rPr>
      </w:pPr>
      <w:r>
        <w:lastRenderedPageBreak/>
        <w:fldChar w:fldCharType="begin"/>
      </w:r>
      <w:r>
        <w:instrText xml:space="preserve"> ADDIN EN.REFLIST </w:instrText>
      </w:r>
      <w:r>
        <w:fldChar w:fldCharType="separate"/>
      </w:r>
      <w:r w:rsidR="00C66872" w:rsidRPr="00C66872">
        <w:rPr>
          <w:noProof/>
        </w:rPr>
        <w:t>1.</w:t>
      </w:r>
      <w:r w:rsidR="00C66872" w:rsidRPr="00C66872">
        <w:rPr>
          <w:noProof/>
        </w:rPr>
        <w:tab/>
        <w:t xml:space="preserve">Yiasemidou, M., et al., </w:t>
      </w:r>
      <w:r w:rsidR="00C66872" w:rsidRPr="00C66872">
        <w:rPr>
          <w:i/>
          <w:noProof/>
        </w:rPr>
        <w:t>Is patient-specific pre-operative preparation feasible in a clinical environment? A systematic review and meta-analysis.</w:t>
      </w:r>
      <w:r w:rsidR="00C66872" w:rsidRPr="00C66872">
        <w:rPr>
          <w:noProof/>
        </w:rPr>
        <w:t xml:space="preserve"> Comput Assist Surg (Abingdon), 2018. </w:t>
      </w:r>
      <w:r w:rsidR="00C66872" w:rsidRPr="00C66872">
        <w:rPr>
          <w:b/>
          <w:noProof/>
        </w:rPr>
        <w:t>23</w:t>
      </w:r>
      <w:r w:rsidR="00C66872" w:rsidRPr="00C66872">
        <w:rPr>
          <w:noProof/>
        </w:rPr>
        <w:t>(1): p. 57-68.</w:t>
      </w:r>
    </w:p>
    <w:p w:rsidR="00C66872" w:rsidRPr="00C66872" w:rsidRDefault="00C66872" w:rsidP="00C66872">
      <w:pPr>
        <w:pStyle w:val="EndNoteBibliography"/>
        <w:ind w:left="720" w:hanging="720"/>
        <w:rPr>
          <w:noProof/>
        </w:rPr>
      </w:pPr>
      <w:r w:rsidRPr="00C66872">
        <w:rPr>
          <w:noProof/>
        </w:rPr>
        <w:t>2.</w:t>
      </w:r>
      <w:r w:rsidRPr="00C66872">
        <w:rPr>
          <w:noProof/>
        </w:rPr>
        <w:tab/>
        <w:t xml:space="preserve">Mao, R.Q., et al., </w:t>
      </w:r>
      <w:r w:rsidRPr="00C66872">
        <w:rPr>
          <w:i/>
          <w:noProof/>
        </w:rPr>
        <w:t>Immersive Virtual Reality for Surgical Training: A Systematic Review.</w:t>
      </w:r>
      <w:r w:rsidRPr="00C66872">
        <w:rPr>
          <w:noProof/>
        </w:rPr>
        <w:t xml:space="preserve"> J Surg Res, 2021. </w:t>
      </w:r>
      <w:r w:rsidRPr="00C66872">
        <w:rPr>
          <w:b/>
          <w:noProof/>
        </w:rPr>
        <w:t>268</w:t>
      </w:r>
      <w:r w:rsidRPr="00C66872">
        <w:rPr>
          <w:noProof/>
        </w:rPr>
        <w:t>: p. 40-58.</w:t>
      </w:r>
    </w:p>
    <w:p w:rsidR="00C66872" w:rsidRPr="00C66872" w:rsidRDefault="00C66872" w:rsidP="00C66872">
      <w:pPr>
        <w:pStyle w:val="EndNoteBibliography"/>
        <w:ind w:left="720" w:hanging="720"/>
        <w:rPr>
          <w:noProof/>
        </w:rPr>
      </w:pPr>
      <w:r w:rsidRPr="00C66872">
        <w:rPr>
          <w:noProof/>
        </w:rPr>
        <w:t>3.</w:t>
      </w:r>
      <w:r w:rsidRPr="00C66872">
        <w:rPr>
          <w:noProof/>
        </w:rPr>
        <w:tab/>
        <w:t xml:space="preserve">Queisner, M. and K. Eisenträger, </w:t>
      </w:r>
      <w:r w:rsidRPr="00C66872">
        <w:rPr>
          <w:i/>
          <w:noProof/>
        </w:rPr>
        <w:t>Surgical planning in virtual reality: a systematic review.</w:t>
      </w:r>
      <w:r w:rsidRPr="00C66872">
        <w:rPr>
          <w:noProof/>
        </w:rPr>
        <w:t xml:space="preserve"> J Med Imaging (Bellingham), 2024. </w:t>
      </w:r>
      <w:r w:rsidRPr="00C66872">
        <w:rPr>
          <w:b/>
          <w:noProof/>
        </w:rPr>
        <w:t>11</w:t>
      </w:r>
      <w:r w:rsidRPr="00C66872">
        <w:rPr>
          <w:noProof/>
        </w:rPr>
        <w:t>(6): p. 062603.</w:t>
      </w:r>
    </w:p>
    <w:p w:rsidR="00C66872" w:rsidRPr="00C66872" w:rsidRDefault="00C66872" w:rsidP="00C66872">
      <w:pPr>
        <w:pStyle w:val="EndNoteBibliography"/>
        <w:ind w:left="720" w:hanging="720"/>
        <w:rPr>
          <w:noProof/>
        </w:rPr>
      </w:pPr>
      <w:r w:rsidRPr="00C66872">
        <w:rPr>
          <w:noProof/>
        </w:rPr>
        <w:t>4.</w:t>
      </w:r>
      <w:r w:rsidRPr="00C66872">
        <w:rPr>
          <w:noProof/>
        </w:rPr>
        <w:tab/>
        <w:t xml:space="preserve">Arjomandi Rad, A., et al., </w:t>
      </w:r>
      <w:r w:rsidRPr="00C66872">
        <w:rPr>
          <w:i/>
          <w:noProof/>
        </w:rPr>
        <w:t>Extended, virtual and augmented reality in thoracic surgery: a systematic review.</w:t>
      </w:r>
      <w:r w:rsidRPr="00C66872">
        <w:rPr>
          <w:noProof/>
        </w:rPr>
        <w:t xml:space="preserve"> Interact Cardiovasc Thorac Surg, 2022. </w:t>
      </w:r>
      <w:r w:rsidRPr="00C66872">
        <w:rPr>
          <w:b/>
          <w:noProof/>
        </w:rPr>
        <w:t>34</w:t>
      </w:r>
      <w:r w:rsidRPr="00C66872">
        <w:rPr>
          <w:noProof/>
        </w:rPr>
        <w:t>(2): p. 201-211.</w:t>
      </w:r>
    </w:p>
    <w:p w:rsidR="00C66872" w:rsidRPr="00C66872" w:rsidRDefault="00C66872" w:rsidP="00C66872">
      <w:pPr>
        <w:pStyle w:val="EndNoteBibliography"/>
        <w:ind w:left="720" w:hanging="720"/>
        <w:rPr>
          <w:noProof/>
        </w:rPr>
      </w:pPr>
      <w:r w:rsidRPr="00C66872">
        <w:rPr>
          <w:noProof/>
        </w:rPr>
        <w:t>5.</w:t>
      </w:r>
      <w:r w:rsidRPr="00C66872">
        <w:rPr>
          <w:noProof/>
        </w:rPr>
        <w:tab/>
        <w:t xml:space="preserve">Sadeghi, A.H., et al., </w:t>
      </w:r>
      <w:r w:rsidRPr="00C66872">
        <w:rPr>
          <w:i/>
          <w:noProof/>
        </w:rPr>
        <w:t>Current and Future Applications of Virtual, Augmented, and Mixed Reality in Cardiothoracic Surgery.</w:t>
      </w:r>
      <w:r w:rsidRPr="00C66872">
        <w:rPr>
          <w:noProof/>
        </w:rPr>
        <w:t xml:space="preserve"> Ann Thorac Surg, 2022. </w:t>
      </w:r>
      <w:r w:rsidRPr="00C66872">
        <w:rPr>
          <w:b/>
          <w:noProof/>
        </w:rPr>
        <w:t>113</w:t>
      </w:r>
      <w:r w:rsidRPr="00C66872">
        <w:rPr>
          <w:noProof/>
        </w:rPr>
        <w:t>(2): p. 681-691.</w:t>
      </w:r>
    </w:p>
    <w:p w:rsidR="00C66872" w:rsidRPr="00C66872" w:rsidRDefault="00C66872" w:rsidP="00C66872">
      <w:pPr>
        <w:pStyle w:val="EndNoteBibliography"/>
        <w:ind w:left="720" w:hanging="720"/>
        <w:rPr>
          <w:noProof/>
        </w:rPr>
      </w:pPr>
      <w:r w:rsidRPr="00C66872">
        <w:rPr>
          <w:noProof/>
        </w:rPr>
        <w:t>6.</w:t>
      </w:r>
      <w:r w:rsidRPr="00C66872">
        <w:rPr>
          <w:noProof/>
        </w:rPr>
        <w:tab/>
        <w:t xml:space="preserve">Rahman, R., et al., </w:t>
      </w:r>
      <w:r w:rsidRPr="00C66872">
        <w:rPr>
          <w:i/>
          <w:noProof/>
        </w:rPr>
        <w:t>Head-Mounted Display Use in Surgery: A Systematic Review.</w:t>
      </w:r>
      <w:r w:rsidRPr="00C66872">
        <w:rPr>
          <w:noProof/>
        </w:rPr>
        <w:t xml:space="preserve"> Surg Innov, 2020. </w:t>
      </w:r>
      <w:r w:rsidRPr="00C66872">
        <w:rPr>
          <w:b/>
          <w:noProof/>
        </w:rPr>
        <w:t>27</w:t>
      </w:r>
      <w:r w:rsidRPr="00C66872">
        <w:rPr>
          <w:noProof/>
        </w:rPr>
        <w:t>(1): p. 88-100.</w:t>
      </w:r>
    </w:p>
    <w:p w:rsidR="00C66872" w:rsidRPr="00C66872" w:rsidRDefault="00C66872" w:rsidP="00C66872">
      <w:pPr>
        <w:pStyle w:val="EndNoteBibliography"/>
        <w:ind w:left="720" w:hanging="720"/>
        <w:rPr>
          <w:noProof/>
        </w:rPr>
      </w:pPr>
      <w:r w:rsidRPr="00C66872">
        <w:rPr>
          <w:noProof/>
        </w:rPr>
        <w:t>7.</w:t>
      </w:r>
      <w:r w:rsidRPr="00C66872">
        <w:rPr>
          <w:noProof/>
        </w:rPr>
        <w:tab/>
        <w:t xml:space="preserve">Bakhuis, W., et al., </w:t>
      </w:r>
      <w:r w:rsidRPr="00C66872">
        <w:rPr>
          <w:i/>
          <w:noProof/>
        </w:rPr>
        <w:t>Essential Surgical Plan Modifications After Virtual Reality Planning in 50 Consecutive Segmentectomies.</w:t>
      </w:r>
      <w:r w:rsidRPr="00C66872">
        <w:rPr>
          <w:noProof/>
        </w:rPr>
        <w:t xml:space="preserve"> Ann Thorac Surg, 2023. </w:t>
      </w:r>
      <w:r w:rsidRPr="00C66872">
        <w:rPr>
          <w:b/>
          <w:noProof/>
        </w:rPr>
        <w:t>115</w:t>
      </w:r>
      <w:r w:rsidRPr="00C66872">
        <w:rPr>
          <w:noProof/>
        </w:rPr>
        <w:t>(5): p. 1247-1255.</w:t>
      </w:r>
    </w:p>
    <w:p w:rsidR="00C66872" w:rsidRPr="00C66872" w:rsidRDefault="00C66872" w:rsidP="00C66872">
      <w:pPr>
        <w:pStyle w:val="EndNoteBibliography"/>
        <w:ind w:left="720" w:hanging="720"/>
        <w:rPr>
          <w:noProof/>
        </w:rPr>
      </w:pPr>
      <w:r w:rsidRPr="00C66872">
        <w:rPr>
          <w:noProof/>
        </w:rPr>
        <w:t>8.</w:t>
      </w:r>
      <w:r w:rsidRPr="00C66872">
        <w:rPr>
          <w:noProof/>
        </w:rPr>
        <w:tab/>
        <w:t xml:space="preserve">Abjigitova, D., et al., </w:t>
      </w:r>
      <w:r w:rsidRPr="00C66872">
        <w:rPr>
          <w:i/>
          <w:noProof/>
        </w:rPr>
        <w:t>Virtual Reality in the Preoperative Planning of Adult Aortic Surgery: A Feasibility Study.</w:t>
      </w:r>
      <w:r w:rsidRPr="00C66872">
        <w:rPr>
          <w:noProof/>
        </w:rPr>
        <w:t xml:space="preserve"> J Cardiovasc Dev Dis, 2022. </w:t>
      </w:r>
      <w:r w:rsidRPr="00C66872">
        <w:rPr>
          <w:b/>
          <w:noProof/>
        </w:rPr>
        <w:t>9</w:t>
      </w:r>
      <w:r w:rsidRPr="00C66872">
        <w:rPr>
          <w:noProof/>
        </w:rPr>
        <w:t>(2).</w:t>
      </w:r>
    </w:p>
    <w:p w:rsidR="00C66872" w:rsidRPr="00C66872" w:rsidRDefault="00C66872" w:rsidP="00C66872">
      <w:pPr>
        <w:pStyle w:val="EndNoteBibliography"/>
        <w:ind w:left="720" w:hanging="720"/>
        <w:rPr>
          <w:noProof/>
        </w:rPr>
      </w:pPr>
      <w:r w:rsidRPr="00C66872">
        <w:rPr>
          <w:noProof/>
        </w:rPr>
        <w:t>9.</w:t>
      </w:r>
      <w:r w:rsidRPr="00C66872">
        <w:rPr>
          <w:noProof/>
        </w:rPr>
        <w:tab/>
        <w:t xml:space="preserve">Zawy Alsofy, S., I. Sakellaropoulou, and R. Stroop, </w:t>
      </w:r>
      <w:r w:rsidRPr="00C66872">
        <w:rPr>
          <w:i/>
          <w:noProof/>
        </w:rPr>
        <w:t>Evaluation of Surgical Approaches for Tumor Resection in the Deep Infratentorial Region and Impact of Virtual Reality Technique for the Surgical Planning and Strategy.</w:t>
      </w:r>
      <w:r w:rsidRPr="00C66872">
        <w:rPr>
          <w:noProof/>
        </w:rPr>
        <w:t xml:space="preserve"> J Craniofac Surg, 2020. </w:t>
      </w:r>
      <w:r w:rsidRPr="00C66872">
        <w:rPr>
          <w:b/>
          <w:noProof/>
        </w:rPr>
        <w:t>31</w:t>
      </w:r>
      <w:r w:rsidRPr="00C66872">
        <w:rPr>
          <w:noProof/>
        </w:rPr>
        <w:t>(7): p. 1865-1869.</w:t>
      </w:r>
    </w:p>
    <w:p w:rsidR="00C66872" w:rsidRPr="00C66872" w:rsidRDefault="00C66872" w:rsidP="00C66872">
      <w:pPr>
        <w:pStyle w:val="EndNoteBibliography"/>
        <w:ind w:left="720" w:hanging="720"/>
        <w:rPr>
          <w:noProof/>
        </w:rPr>
      </w:pPr>
      <w:r w:rsidRPr="00C66872">
        <w:rPr>
          <w:noProof/>
        </w:rPr>
        <w:t>10.</w:t>
      </w:r>
      <w:r w:rsidRPr="00C66872">
        <w:rPr>
          <w:noProof/>
        </w:rPr>
        <w:tab/>
        <w:t xml:space="preserve">Sadeghi, A.H., et al., </w:t>
      </w:r>
      <w:r w:rsidRPr="00C66872">
        <w:rPr>
          <w:i/>
          <w:noProof/>
        </w:rPr>
        <w:t>Immersive 3D virtual reality imaging in planning minimally invasive and complex adult cardiac surgery.</w:t>
      </w:r>
      <w:r w:rsidRPr="00C66872">
        <w:rPr>
          <w:noProof/>
        </w:rPr>
        <w:t xml:space="preserve"> Eur Heart J Digit Health, 2020. </w:t>
      </w:r>
      <w:r w:rsidRPr="00C66872">
        <w:rPr>
          <w:b/>
          <w:noProof/>
        </w:rPr>
        <w:t>1</w:t>
      </w:r>
      <w:r w:rsidRPr="00C66872">
        <w:rPr>
          <w:noProof/>
        </w:rPr>
        <w:t>(1): p. 62-70.</w:t>
      </w:r>
    </w:p>
    <w:p w:rsidR="00C66872" w:rsidRPr="00C66872" w:rsidRDefault="00C66872" w:rsidP="00C66872">
      <w:pPr>
        <w:pStyle w:val="EndNoteBibliography"/>
        <w:ind w:left="720" w:hanging="720"/>
        <w:rPr>
          <w:noProof/>
        </w:rPr>
      </w:pPr>
      <w:r w:rsidRPr="00C66872">
        <w:rPr>
          <w:noProof/>
        </w:rPr>
        <w:t>11.</w:t>
      </w:r>
      <w:r w:rsidRPr="00C66872">
        <w:rPr>
          <w:noProof/>
        </w:rPr>
        <w:tab/>
        <w:t xml:space="preserve">Sadeghi, A.H., et al., </w:t>
      </w:r>
      <w:r w:rsidRPr="00C66872">
        <w:rPr>
          <w:i/>
          <w:noProof/>
        </w:rPr>
        <w:t>Virtual reality and artificial intelligence for 3-dimensional planning of lung segmentectomies.</w:t>
      </w:r>
      <w:r w:rsidRPr="00C66872">
        <w:rPr>
          <w:noProof/>
        </w:rPr>
        <w:t xml:space="preserve"> JTCVS Tech, 2021. </w:t>
      </w:r>
      <w:r w:rsidRPr="00C66872">
        <w:rPr>
          <w:b/>
          <w:noProof/>
        </w:rPr>
        <w:t>7</w:t>
      </w:r>
      <w:r w:rsidRPr="00C66872">
        <w:rPr>
          <w:noProof/>
        </w:rPr>
        <w:t>: p. 309-321.</w:t>
      </w:r>
    </w:p>
    <w:p w:rsidR="00C66872" w:rsidRPr="00C66872" w:rsidRDefault="00C66872" w:rsidP="00C66872">
      <w:pPr>
        <w:pStyle w:val="EndNoteBibliography"/>
        <w:ind w:left="720" w:hanging="720"/>
        <w:rPr>
          <w:noProof/>
        </w:rPr>
      </w:pPr>
      <w:r w:rsidRPr="00C66872">
        <w:rPr>
          <w:noProof/>
        </w:rPr>
        <w:t>12.</w:t>
      </w:r>
      <w:r w:rsidRPr="00C66872">
        <w:rPr>
          <w:noProof/>
        </w:rPr>
        <w:tab/>
        <w:t xml:space="preserve">Thumerel, M., et al., </w:t>
      </w:r>
      <w:r w:rsidRPr="00C66872">
        <w:rPr>
          <w:i/>
          <w:noProof/>
        </w:rPr>
        <w:t>Immersive Three-dimensional Computed Tomography to Plan Chest Wall Resection for Lung Cancer.</w:t>
      </w:r>
      <w:r w:rsidRPr="00C66872">
        <w:rPr>
          <w:noProof/>
        </w:rPr>
        <w:t xml:space="preserve"> Ann Thorac Surg, 2022. </w:t>
      </w:r>
      <w:r w:rsidRPr="00C66872">
        <w:rPr>
          <w:b/>
          <w:noProof/>
        </w:rPr>
        <w:t>114</w:t>
      </w:r>
      <w:r w:rsidRPr="00C66872">
        <w:rPr>
          <w:noProof/>
        </w:rPr>
        <w:t>(6): p. 2379-2382.</w:t>
      </w:r>
    </w:p>
    <w:p w:rsidR="00C66872" w:rsidRPr="00C66872" w:rsidRDefault="00C66872" w:rsidP="00C66872">
      <w:pPr>
        <w:pStyle w:val="EndNoteBibliography"/>
        <w:ind w:left="720" w:hanging="720"/>
        <w:rPr>
          <w:noProof/>
        </w:rPr>
      </w:pPr>
      <w:r w:rsidRPr="00C66872">
        <w:rPr>
          <w:noProof/>
        </w:rPr>
        <w:t>13.</w:t>
      </w:r>
      <w:r w:rsidRPr="00C66872">
        <w:rPr>
          <w:noProof/>
        </w:rPr>
        <w:tab/>
        <w:t xml:space="preserve">Preukschas, A.A., et al., </w:t>
      </w:r>
      <w:r w:rsidRPr="00C66872">
        <w:rPr>
          <w:i/>
          <w:noProof/>
        </w:rPr>
        <w:t>Comparing a virtual reality head-mounted display to on-screen three-dimensional visualization and two-dimensional computed tomography data for training in decision making in hepatic surgery: a randomized controlled study.</w:t>
      </w:r>
      <w:r w:rsidRPr="00C66872">
        <w:rPr>
          <w:noProof/>
        </w:rPr>
        <w:t xml:space="preserve"> Surg Endosc, 2024. </w:t>
      </w:r>
      <w:r w:rsidRPr="00C66872">
        <w:rPr>
          <w:b/>
          <w:noProof/>
        </w:rPr>
        <w:t>38</w:t>
      </w:r>
      <w:r w:rsidRPr="00C66872">
        <w:rPr>
          <w:noProof/>
        </w:rPr>
        <w:t>(5): p. 2483-2496.</w:t>
      </w:r>
    </w:p>
    <w:p w:rsidR="00C66872" w:rsidRPr="00C66872" w:rsidRDefault="00C66872" w:rsidP="00C66872">
      <w:pPr>
        <w:pStyle w:val="EndNoteBibliography"/>
        <w:ind w:left="720" w:hanging="720"/>
        <w:rPr>
          <w:noProof/>
        </w:rPr>
      </w:pPr>
      <w:r w:rsidRPr="00C66872">
        <w:rPr>
          <w:noProof/>
        </w:rPr>
        <w:t>14.</w:t>
      </w:r>
      <w:r w:rsidRPr="00C66872">
        <w:rPr>
          <w:noProof/>
        </w:rPr>
        <w:tab/>
        <w:t xml:space="preserve">Steineke, T.C. and D. Barbery, </w:t>
      </w:r>
      <w:r w:rsidRPr="00C66872">
        <w:rPr>
          <w:i/>
          <w:noProof/>
        </w:rPr>
        <w:t>Microsurgical clipping of middle cerebral artery aneurysms: preoperative planning using virtual reality to reduce procedure time.</w:t>
      </w:r>
      <w:r w:rsidRPr="00C66872">
        <w:rPr>
          <w:noProof/>
        </w:rPr>
        <w:t xml:space="preserve"> Neurosurg Focus, 2021. </w:t>
      </w:r>
      <w:r w:rsidRPr="00C66872">
        <w:rPr>
          <w:b/>
          <w:noProof/>
        </w:rPr>
        <w:t>51</w:t>
      </w:r>
      <w:r w:rsidRPr="00C66872">
        <w:rPr>
          <w:noProof/>
        </w:rPr>
        <w:t>(2): p. E12.</w:t>
      </w:r>
    </w:p>
    <w:p w:rsidR="00C66872" w:rsidRPr="00C66872" w:rsidRDefault="00C66872" w:rsidP="00C66872">
      <w:pPr>
        <w:pStyle w:val="EndNoteBibliography"/>
        <w:ind w:left="720" w:hanging="720"/>
        <w:rPr>
          <w:noProof/>
        </w:rPr>
      </w:pPr>
      <w:r w:rsidRPr="00C66872">
        <w:rPr>
          <w:noProof/>
        </w:rPr>
        <w:t>15.</w:t>
      </w:r>
      <w:r w:rsidRPr="00C66872">
        <w:rPr>
          <w:noProof/>
        </w:rPr>
        <w:tab/>
        <w:t xml:space="preserve">Shirk, J.D., et al., </w:t>
      </w:r>
      <w:r w:rsidRPr="00C66872">
        <w:rPr>
          <w:i/>
          <w:noProof/>
        </w:rPr>
        <w:t>Effect of 3-Dimensional Virtual Reality Models for Surgical Planning of Robotic-Assisted Partial Nephrectomy on Surgical Outcomes: A Randomized Clinical Trial.</w:t>
      </w:r>
      <w:r w:rsidRPr="00C66872">
        <w:rPr>
          <w:noProof/>
        </w:rPr>
        <w:t xml:space="preserve"> JAMA Netw Open, 2019. </w:t>
      </w:r>
      <w:r w:rsidRPr="00C66872">
        <w:rPr>
          <w:b/>
          <w:noProof/>
        </w:rPr>
        <w:t>2</w:t>
      </w:r>
      <w:r w:rsidRPr="00C66872">
        <w:rPr>
          <w:noProof/>
        </w:rPr>
        <w:t>(9): p. e1911598.</w:t>
      </w:r>
    </w:p>
    <w:p w:rsidR="00C66872" w:rsidRPr="00C66872" w:rsidRDefault="00C66872" w:rsidP="00C66872">
      <w:pPr>
        <w:pStyle w:val="EndNoteBibliography"/>
        <w:ind w:left="720" w:hanging="720"/>
        <w:rPr>
          <w:noProof/>
        </w:rPr>
      </w:pPr>
      <w:r w:rsidRPr="00C66872">
        <w:rPr>
          <w:noProof/>
        </w:rPr>
        <w:t>16.</w:t>
      </w:r>
      <w:r w:rsidRPr="00C66872">
        <w:rPr>
          <w:noProof/>
        </w:rPr>
        <w:tab/>
        <w:t xml:space="preserve">Lan, L., et al., </w:t>
      </w:r>
      <w:r w:rsidRPr="00C66872">
        <w:rPr>
          <w:i/>
          <w:noProof/>
        </w:rPr>
        <w:t>Immersive Virtual Reality for Patient-Specific Preoperative Planning: A Systematic Review.</w:t>
      </w:r>
      <w:r w:rsidRPr="00C66872">
        <w:rPr>
          <w:noProof/>
        </w:rPr>
        <w:t xml:space="preserve"> Surg Innov, 2023. </w:t>
      </w:r>
      <w:r w:rsidRPr="00C66872">
        <w:rPr>
          <w:b/>
          <w:noProof/>
        </w:rPr>
        <w:t>30</w:t>
      </w:r>
      <w:r w:rsidRPr="00C66872">
        <w:rPr>
          <w:noProof/>
        </w:rPr>
        <w:t>(1): p. 109-122.</w:t>
      </w:r>
    </w:p>
    <w:p w:rsidR="00C66872" w:rsidRPr="00C66872" w:rsidRDefault="00C66872" w:rsidP="00C66872">
      <w:pPr>
        <w:pStyle w:val="EndNoteBibliography"/>
        <w:ind w:left="720" w:hanging="720"/>
        <w:rPr>
          <w:noProof/>
        </w:rPr>
      </w:pPr>
      <w:r w:rsidRPr="00C66872">
        <w:rPr>
          <w:noProof/>
        </w:rPr>
        <w:t>17.</w:t>
      </w:r>
      <w:r w:rsidRPr="00C66872">
        <w:rPr>
          <w:noProof/>
        </w:rPr>
        <w:tab/>
        <w:t xml:space="preserve">Chheang, V., et al. </w:t>
      </w:r>
      <w:r w:rsidRPr="00C66872">
        <w:rPr>
          <w:i/>
          <w:noProof/>
        </w:rPr>
        <w:t>Collaborative Virtual Reality for Laparoscopic Liver Surgery Training</w:t>
      </w:r>
      <w:r w:rsidRPr="00C66872">
        <w:rPr>
          <w:noProof/>
        </w:rPr>
        <w:t xml:space="preserve">. in </w:t>
      </w:r>
      <w:r w:rsidRPr="00C66872">
        <w:rPr>
          <w:i/>
          <w:noProof/>
        </w:rPr>
        <w:t>2019 IEEE International Conference on Artificial Intelligence and Virtual Reality (AIVR)</w:t>
      </w:r>
      <w:r w:rsidRPr="00C66872">
        <w:rPr>
          <w:noProof/>
        </w:rPr>
        <w:t>. 2019.</w:t>
      </w:r>
    </w:p>
    <w:p w:rsidR="00C66872" w:rsidRPr="00C66872" w:rsidRDefault="00C66872" w:rsidP="00C66872">
      <w:pPr>
        <w:pStyle w:val="EndNoteBibliography"/>
        <w:ind w:left="720" w:hanging="720"/>
        <w:rPr>
          <w:noProof/>
        </w:rPr>
      </w:pPr>
      <w:r w:rsidRPr="00C66872">
        <w:rPr>
          <w:noProof/>
        </w:rPr>
        <w:t>18.</w:t>
      </w:r>
      <w:r w:rsidRPr="00C66872">
        <w:rPr>
          <w:noProof/>
        </w:rPr>
        <w:tab/>
        <w:t xml:space="preserve">Chheang, V., et al., </w:t>
      </w:r>
      <w:r w:rsidRPr="00C66872">
        <w:rPr>
          <w:i/>
          <w:noProof/>
        </w:rPr>
        <w:t>A collaborative virtual reality environment for liver surgery planning.</w:t>
      </w:r>
      <w:r w:rsidRPr="00C66872">
        <w:rPr>
          <w:noProof/>
        </w:rPr>
        <w:t xml:space="preserve"> Computers &amp; Graphics, 2021. </w:t>
      </w:r>
      <w:r w:rsidRPr="00C66872">
        <w:rPr>
          <w:b/>
          <w:noProof/>
        </w:rPr>
        <w:t>99</w:t>
      </w:r>
      <w:r w:rsidRPr="00C66872">
        <w:rPr>
          <w:noProof/>
        </w:rPr>
        <w:t>: p. 234-246.</w:t>
      </w:r>
    </w:p>
    <w:p w:rsidR="00C66872" w:rsidRPr="00C66872" w:rsidRDefault="00C66872" w:rsidP="00C66872">
      <w:pPr>
        <w:pStyle w:val="EndNoteBibliography"/>
        <w:ind w:left="720" w:hanging="720"/>
        <w:rPr>
          <w:noProof/>
        </w:rPr>
      </w:pPr>
      <w:r w:rsidRPr="00C66872">
        <w:rPr>
          <w:noProof/>
        </w:rPr>
        <w:lastRenderedPageBreak/>
        <w:t>19.</w:t>
      </w:r>
      <w:r w:rsidRPr="00C66872">
        <w:rPr>
          <w:noProof/>
        </w:rPr>
        <w:tab/>
        <w:t xml:space="preserve">Morley, L. and A. Cashell, </w:t>
      </w:r>
      <w:r w:rsidRPr="00C66872">
        <w:rPr>
          <w:i/>
          <w:noProof/>
        </w:rPr>
        <w:t>Collaboration in Health Care.</w:t>
      </w:r>
      <w:r w:rsidRPr="00C66872">
        <w:rPr>
          <w:noProof/>
        </w:rPr>
        <w:t xml:space="preserve"> J Med Imaging Radiat Sci, 2017. </w:t>
      </w:r>
      <w:r w:rsidRPr="00C66872">
        <w:rPr>
          <w:b/>
          <w:noProof/>
        </w:rPr>
        <w:t>48</w:t>
      </w:r>
      <w:r w:rsidRPr="00C66872">
        <w:rPr>
          <w:noProof/>
        </w:rPr>
        <w:t>(2): p. 207-216.</w:t>
      </w:r>
    </w:p>
    <w:p w:rsidR="00C66872" w:rsidRPr="00C66872" w:rsidRDefault="00C66872" w:rsidP="00C66872">
      <w:pPr>
        <w:pStyle w:val="EndNoteBibliography"/>
        <w:ind w:left="720" w:hanging="720"/>
        <w:rPr>
          <w:noProof/>
        </w:rPr>
      </w:pPr>
      <w:r w:rsidRPr="00C66872">
        <w:rPr>
          <w:noProof/>
        </w:rPr>
        <w:t>20.</w:t>
      </w:r>
      <w:r w:rsidRPr="00C66872">
        <w:rPr>
          <w:noProof/>
        </w:rPr>
        <w:tab/>
        <w:t xml:space="preserve">Einav, Y., et al., </w:t>
      </w:r>
      <w:r w:rsidRPr="00C66872">
        <w:rPr>
          <w:i/>
          <w:noProof/>
        </w:rPr>
        <w:t>Preoperative Briefing in the Operating Room: Shared Cognition, Teamwork, and Patient Safety.</w:t>
      </w:r>
      <w:r w:rsidRPr="00C66872">
        <w:rPr>
          <w:noProof/>
        </w:rPr>
        <w:t xml:space="preserve"> Chest, 2010. </w:t>
      </w:r>
      <w:r w:rsidRPr="00C66872">
        <w:rPr>
          <w:b/>
          <w:noProof/>
        </w:rPr>
        <w:t>137</w:t>
      </w:r>
      <w:r w:rsidRPr="00C66872">
        <w:rPr>
          <w:noProof/>
        </w:rPr>
        <w:t>(2): p. 443-449.</w:t>
      </w:r>
    </w:p>
    <w:p w:rsidR="00C66872" w:rsidRPr="00C66872" w:rsidRDefault="00C66872" w:rsidP="00C66872">
      <w:pPr>
        <w:pStyle w:val="EndNoteBibliography"/>
        <w:ind w:left="720" w:hanging="720"/>
        <w:rPr>
          <w:noProof/>
        </w:rPr>
      </w:pPr>
      <w:r w:rsidRPr="00C66872">
        <w:rPr>
          <w:noProof/>
        </w:rPr>
        <w:t>21.</w:t>
      </w:r>
      <w:r w:rsidRPr="00C66872">
        <w:rPr>
          <w:noProof/>
        </w:rPr>
        <w:tab/>
        <w:t xml:space="preserve">Cignoni, P., et al., </w:t>
      </w:r>
      <w:r w:rsidRPr="00C66872">
        <w:rPr>
          <w:i/>
          <w:noProof/>
        </w:rPr>
        <w:t>MeshLab: an Open-Source Mesh Processing Tool</w:t>
      </w:r>
      <w:r w:rsidRPr="00C66872">
        <w:rPr>
          <w:noProof/>
        </w:rPr>
        <w:t>. Vol. 1. 2008. 129-136.</w:t>
      </w:r>
    </w:p>
    <w:p w:rsidR="00C66872" w:rsidRPr="00C66872" w:rsidRDefault="00C66872" w:rsidP="00C66872">
      <w:pPr>
        <w:pStyle w:val="EndNoteBibliography"/>
        <w:ind w:left="720" w:hanging="720"/>
        <w:rPr>
          <w:noProof/>
        </w:rPr>
      </w:pPr>
      <w:r w:rsidRPr="00C66872">
        <w:rPr>
          <w:noProof/>
        </w:rPr>
        <w:t>22.</w:t>
      </w:r>
      <w:r w:rsidRPr="00C66872">
        <w:rPr>
          <w:noProof/>
        </w:rPr>
        <w:tab/>
        <w:t xml:space="preserve">Garland, M. and P.S. Heckbert, </w:t>
      </w:r>
      <w:r w:rsidRPr="00C66872">
        <w:rPr>
          <w:i/>
          <w:noProof/>
        </w:rPr>
        <w:t>Surface simplification using quadric error metrics</w:t>
      </w:r>
      <w:r w:rsidRPr="00C66872">
        <w:rPr>
          <w:noProof/>
        </w:rPr>
        <w:t xml:space="preserve">, in </w:t>
      </w:r>
      <w:r w:rsidRPr="00C66872">
        <w:rPr>
          <w:i/>
          <w:noProof/>
        </w:rPr>
        <w:t>Proceedings of the 24th annual conference on Computer graphics and interactive techniques</w:t>
      </w:r>
      <w:r w:rsidRPr="00C66872">
        <w:rPr>
          <w:noProof/>
        </w:rPr>
        <w:t>. 1997, ACM Press/Addison-Wesley Publishing Co. p. 209–216.</w:t>
      </w:r>
    </w:p>
    <w:p w:rsidR="00C66872" w:rsidRPr="00C66872" w:rsidRDefault="00C66872" w:rsidP="00C66872">
      <w:pPr>
        <w:pStyle w:val="EndNoteBibliography"/>
        <w:ind w:left="720" w:hanging="720"/>
        <w:rPr>
          <w:noProof/>
        </w:rPr>
      </w:pPr>
      <w:r w:rsidRPr="00C66872">
        <w:rPr>
          <w:noProof/>
        </w:rPr>
        <w:t>23.</w:t>
      </w:r>
      <w:r w:rsidRPr="00C66872">
        <w:rPr>
          <w:noProof/>
        </w:rPr>
        <w:tab/>
        <w:t xml:space="preserve">Leibnitz, K., et al. </w:t>
      </w:r>
      <w:r w:rsidRPr="00C66872">
        <w:rPr>
          <w:i/>
          <w:noProof/>
        </w:rPr>
        <w:t>Peer-to-Peer vs. Client/Server: Reliability and Efficiency of a Content Distribution Service</w:t>
      </w:r>
      <w:r w:rsidRPr="00C66872">
        <w:rPr>
          <w:noProof/>
        </w:rPr>
        <w:t xml:space="preserve">. in </w:t>
      </w:r>
      <w:r w:rsidRPr="00C66872">
        <w:rPr>
          <w:i/>
          <w:noProof/>
        </w:rPr>
        <w:t>Managing Traffic Performance in Converged Networks</w:t>
      </w:r>
      <w:r w:rsidRPr="00C66872">
        <w:rPr>
          <w:noProof/>
        </w:rPr>
        <w:t>. 2007. Berlin, Heidelberg: Springer Berlin Heidelberg.</w:t>
      </w:r>
    </w:p>
    <w:p w:rsidR="00C66872" w:rsidRPr="00C66872" w:rsidRDefault="00C66872" w:rsidP="00C66872">
      <w:pPr>
        <w:pStyle w:val="EndNoteBibliography"/>
        <w:ind w:left="720" w:hanging="720"/>
        <w:rPr>
          <w:noProof/>
        </w:rPr>
      </w:pPr>
      <w:r w:rsidRPr="00C66872">
        <w:rPr>
          <w:noProof/>
        </w:rPr>
        <w:t>24.</w:t>
      </w:r>
      <w:r w:rsidRPr="00C66872">
        <w:rPr>
          <w:noProof/>
        </w:rPr>
        <w:tab/>
        <w:t xml:space="preserve">Sampogna, G., et al., </w:t>
      </w:r>
      <w:r w:rsidRPr="00C66872">
        <w:rPr>
          <w:i/>
          <w:noProof/>
        </w:rPr>
        <w:t>Routine clinical application of virtual reality in abdominal surgery.</w:t>
      </w:r>
      <w:r w:rsidRPr="00C66872">
        <w:rPr>
          <w:noProof/>
        </w:rPr>
        <w:t xml:space="preserve"> Minim Invasive Ther Allied Technol, 2017. </w:t>
      </w:r>
      <w:r w:rsidRPr="00C66872">
        <w:rPr>
          <w:b/>
          <w:noProof/>
        </w:rPr>
        <w:t>26</w:t>
      </w:r>
      <w:r w:rsidRPr="00C66872">
        <w:rPr>
          <w:noProof/>
        </w:rPr>
        <w:t>(3): p. 135-143.</w:t>
      </w:r>
    </w:p>
    <w:p w:rsidR="00C66872" w:rsidRPr="00C66872" w:rsidRDefault="00C66872" w:rsidP="00C66872">
      <w:pPr>
        <w:pStyle w:val="EndNoteBibliography"/>
        <w:ind w:left="720" w:hanging="720"/>
        <w:rPr>
          <w:noProof/>
        </w:rPr>
      </w:pPr>
      <w:r w:rsidRPr="00C66872">
        <w:rPr>
          <w:noProof/>
        </w:rPr>
        <w:t>25.</w:t>
      </w:r>
      <w:r w:rsidRPr="00C66872">
        <w:rPr>
          <w:noProof/>
        </w:rPr>
        <w:tab/>
        <w:t xml:space="preserve">Ford, J.M. and S.J. Decker, </w:t>
      </w:r>
      <w:r w:rsidRPr="00C66872">
        <w:rPr>
          <w:i/>
          <w:noProof/>
        </w:rPr>
        <w:t>Computed tomography slice thickness and its effects on three-dimensional reconstruction of anatomical structures.</w:t>
      </w:r>
      <w:r w:rsidRPr="00C66872">
        <w:rPr>
          <w:noProof/>
        </w:rPr>
        <w:t xml:space="preserve"> Journal of Forensic Radiology and Imaging, 2016. </w:t>
      </w:r>
      <w:r w:rsidRPr="00C66872">
        <w:rPr>
          <w:b/>
          <w:noProof/>
        </w:rPr>
        <w:t>4</w:t>
      </w:r>
      <w:r w:rsidRPr="00C66872">
        <w:rPr>
          <w:noProof/>
        </w:rPr>
        <w:t>: p. 43-46.</w:t>
      </w:r>
    </w:p>
    <w:p w:rsidR="00C66872" w:rsidRPr="00C66872" w:rsidRDefault="00C66872" w:rsidP="00C66872">
      <w:pPr>
        <w:pStyle w:val="EndNoteBibliography"/>
        <w:ind w:left="720" w:hanging="720"/>
        <w:rPr>
          <w:noProof/>
        </w:rPr>
      </w:pPr>
      <w:r w:rsidRPr="00C66872">
        <w:rPr>
          <w:noProof/>
        </w:rPr>
        <w:t>26.</w:t>
      </w:r>
      <w:r w:rsidRPr="00C66872">
        <w:rPr>
          <w:noProof/>
        </w:rPr>
        <w:tab/>
        <w:t xml:space="preserve">Whyms, B.J., et al., </w:t>
      </w:r>
      <w:r w:rsidRPr="00C66872">
        <w:rPr>
          <w:i/>
          <w:noProof/>
        </w:rPr>
        <w:t>The effect of computed tomographic scanner parameters and 3-dimensional volume rendering techniques on the accuracy of linear, angular, and volumetric measurements of the mandible.</w:t>
      </w:r>
      <w:r w:rsidRPr="00C66872">
        <w:rPr>
          <w:noProof/>
        </w:rPr>
        <w:t xml:space="preserve"> Oral Surg Oral Med Oral Pathol Oral Radiol, 2013. </w:t>
      </w:r>
      <w:r w:rsidRPr="00C66872">
        <w:rPr>
          <w:b/>
          <w:noProof/>
        </w:rPr>
        <w:t>115</w:t>
      </w:r>
      <w:r w:rsidRPr="00C66872">
        <w:rPr>
          <w:noProof/>
        </w:rPr>
        <w:t>(5): p. 682-91.</w:t>
      </w:r>
    </w:p>
    <w:p w:rsidR="00C66872" w:rsidRPr="00C66872" w:rsidRDefault="00C66872" w:rsidP="00C66872">
      <w:pPr>
        <w:pStyle w:val="EndNoteBibliography"/>
        <w:ind w:left="720" w:hanging="720"/>
        <w:rPr>
          <w:noProof/>
        </w:rPr>
      </w:pPr>
      <w:r w:rsidRPr="00C66872">
        <w:rPr>
          <w:noProof/>
        </w:rPr>
        <w:t>27.</w:t>
      </w:r>
      <w:r w:rsidRPr="00C66872">
        <w:rPr>
          <w:noProof/>
        </w:rPr>
        <w:tab/>
        <w:t xml:space="preserve">Le Moal, J., et al., </w:t>
      </w:r>
      <w:r w:rsidRPr="00C66872">
        <w:rPr>
          <w:i/>
          <w:noProof/>
        </w:rPr>
        <w:t>Three-dimensional computed tomography reconstruction for operative planning in robotic segmentectomy: a pilot study.</w:t>
      </w:r>
      <w:r w:rsidRPr="00C66872">
        <w:rPr>
          <w:noProof/>
        </w:rPr>
        <w:t xml:space="preserve"> J Thorac Dis, 2018. </w:t>
      </w:r>
      <w:r w:rsidRPr="00C66872">
        <w:rPr>
          <w:b/>
          <w:noProof/>
        </w:rPr>
        <w:t>10</w:t>
      </w:r>
      <w:r w:rsidRPr="00C66872">
        <w:rPr>
          <w:noProof/>
        </w:rPr>
        <w:t>(1): p. 196-201.</w:t>
      </w:r>
    </w:p>
    <w:p w:rsidR="00C66872" w:rsidRPr="00C66872" w:rsidRDefault="00C66872" w:rsidP="00C66872">
      <w:pPr>
        <w:pStyle w:val="EndNoteBibliography"/>
        <w:ind w:left="720" w:hanging="720"/>
        <w:rPr>
          <w:noProof/>
        </w:rPr>
      </w:pPr>
      <w:r w:rsidRPr="00C66872">
        <w:rPr>
          <w:noProof/>
        </w:rPr>
        <w:t>28.</w:t>
      </w:r>
      <w:r w:rsidRPr="00C66872">
        <w:rPr>
          <w:noProof/>
        </w:rPr>
        <w:tab/>
        <w:t xml:space="preserve">Louis, R.G., et al., </w:t>
      </w:r>
      <w:r w:rsidRPr="00C66872">
        <w:rPr>
          <w:i/>
          <w:noProof/>
        </w:rPr>
        <w:t>Early Experience With Virtual and Synchronized Augmented Reality Platform for Preoperative Planning and Intraoperative Navigation: A Case Series.</w:t>
      </w:r>
      <w:r w:rsidRPr="00C66872">
        <w:rPr>
          <w:noProof/>
        </w:rPr>
        <w:t xml:space="preserve"> Oper Neurosurg (Hagerstown), 2021. </w:t>
      </w:r>
      <w:r w:rsidRPr="00C66872">
        <w:rPr>
          <w:b/>
          <w:noProof/>
        </w:rPr>
        <w:t>21</w:t>
      </w:r>
      <w:r w:rsidRPr="00C66872">
        <w:rPr>
          <w:noProof/>
        </w:rPr>
        <w:t>(4): p. 189-196.</w:t>
      </w:r>
    </w:p>
    <w:p w:rsidR="00C66872" w:rsidRPr="00C66872" w:rsidRDefault="00C66872" w:rsidP="00C66872">
      <w:pPr>
        <w:pStyle w:val="EndNoteBibliography"/>
        <w:ind w:left="720" w:hanging="720"/>
        <w:rPr>
          <w:noProof/>
        </w:rPr>
      </w:pPr>
      <w:r w:rsidRPr="00C66872">
        <w:rPr>
          <w:noProof/>
        </w:rPr>
        <w:t>29.</w:t>
      </w:r>
      <w:r w:rsidRPr="00C66872">
        <w:rPr>
          <w:noProof/>
        </w:rPr>
        <w:tab/>
        <w:t xml:space="preserve">Lenchik, L., et al., </w:t>
      </w:r>
      <w:r w:rsidRPr="00C66872">
        <w:rPr>
          <w:i/>
          <w:noProof/>
        </w:rPr>
        <w:t>Automated Segmentation of Tissues Using CT and MRI: A Systematic Review.</w:t>
      </w:r>
      <w:r w:rsidRPr="00C66872">
        <w:rPr>
          <w:noProof/>
        </w:rPr>
        <w:t xml:space="preserve"> Acad Radiol, 2019. </w:t>
      </w:r>
      <w:r w:rsidRPr="00C66872">
        <w:rPr>
          <w:b/>
          <w:noProof/>
        </w:rPr>
        <w:t>26</w:t>
      </w:r>
      <w:r w:rsidRPr="00C66872">
        <w:rPr>
          <w:noProof/>
        </w:rPr>
        <w:t>(12): p. 1695-1706.</w:t>
      </w:r>
    </w:p>
    <w:p w:rsidR="00C66872" w:rsidRPr="00C66872" w:rsidRDefault="00C66872" w:rsidP="00C66872">
      <w:pPr>
        <w:pStyle w:val="EndNoteBibliography"/>
        <w:ind w:left="720" w:hanging="720"/>
        <w:rPr>
          <w:noProof/>
        </w:rPr>
      </w:pPr>
      <w:r w:rsidRPr="00C66872">
        <w:rPr>
          <w:noProof/>
        </w:rPr>
        <w:t>30.</w:t>
      </w:r>
      <w:r w:rsidRPr="00C66872">
        <w:rPr>
          <w:noProof/>
        </w:rPr>
        <w:tab/>
        <w:t xml:space="preserve">Milletari, F., N. Navab, and S.-A. Ahmadi, </w:t>
      </w:r>
      <w:r w:rsidRPr="00C66872">
        <w:rPr>
          <w:i/>
          <w:noProof/>
        </w:rPr>
        <w:t>V-Net: Fully Convolutional Neural Networks for Volumetric Medical Image Segmentation</w:t>
      </w:r>
      <w:r w:rsidRPr="00C66872">
        <w:rPr>
          <w:noProof/>
        </w:rPr>
        <w:t>. 2016. 565-571.</w:t>
      </w:r>
    </w:p>
    <w:p w:rsidR="00C66872" w:rsidRPr="00C66872" w:rsidRDefault="00C66872" w:rsidP="00C66872">
      <w:pPr>
        <w:pStyle w:val="EndNoteBibliography"/>
        <w:ind w:left="720" w:hanging="720"/>
        <w:rPr>
          <w:noProof/>
        </w:rPr>
      </w:pPr>
      <w:r w:rsidRPr="00C66872">
        <w:rPr>
          <w:noProof/>
        </w:rPr>
        <w:t>31.</w:t>
      </w:r>
      <w:r w:rsidRPr="00C66872">
        <w:rPr>
          <w:noProof/>
        </w:rPr>
        <w:tab/>
        <w:t xml:space="preserve">Menze, B.H., et al., </w:t>
      </w:r>
      <w:r w:rsidRPr="00C66872">
        <w:rPr>
          <w:i/>
          <w:noProof/>
        </w:rPr>
        <w:t>The Multimodal Brain Tumor Image Segmentation Benchmark (BRATS).</w:t>
      </w:r>
      <w:r w:rsidRPr="00C66872">
        <w:rPr>
          <w:noProof/>
        </w:rPr>
        <w:t xml:space="preserve"> IEEE Trans Med Imaging, 2015. </w:t>
      </w:r>
      <w:r w:rsidRPr="00C66872">
        <w:rPr>
          <w:b/>
          <w:noProof/>
        </w:rPr>
        <w:t>34</w:t>
      </w:r>
      <w:r w:rsidRPr="00C66872">
        <w:rPr>
          <w:noProof/>
        </w:rPr>
        <w:t>(10): p. 1993-2024.</w:t>
      </w:r>
    </w:p>
    <w:p w:rsidR="00C66872" w:rsidRPr="00C66872" w:rsidRDefault="00C66872" w:rsidP="00C66872">
      <w:pPr>
        <w:pStyle w:val="EndNoteBibliography"/>
        <w:ind w:left="720" w:hanging="720"/>
        <w:rPr>
          <w:noProof/>
        </w:rPr>
      </w:pPr>
      <w:r w:rsidRPr="00C66872">
        <w:rPr>
          <w:noProof/>
        </w:rPr>
        <w:t>32.</w:t>
      </w:r>
      <w:r w:rsidRPr="00C66872">
        <w:rPr>
          <w:noProof/>
        </w:rPr>
        <w:tab/>
        <w:t xml:space="preserve">Ranjbarzadeh, R., et al., </w:t>
      </w:r>
      <w:r w:rsidRPr="00C66872">
        <w:rPr>
          <w:i/>
          <w:noProof/>
        </w:rPr>
        <w:t>Brain tumor segmentation based on deep learning and an attention mechanism using MRI multi-modalities brain images.</w:t>
      </w:r>
      <w:r w:rsidRPr="00C66872">
        <w:rPr>
          <w:noProof/>
        </w:rPr>
        <w:t xml:space="preserve"> Scientific Reports, 2021. </w:t>
      </w:r>
      <w:r w:rsidRPr="00C66872">
        <w:rPr>
          <w:b/>
          <w:noProof/>
        </w:rPr>
        <w:t>11</w:t>
      </w:r>
      <w:r w:rsidRPr="00C66872">
        <w:rPr>
          <w:noProof/>
        </w:rPr>
        <w:t>(1): p. 10930.</w:t>
      </w:r>
    </w:p>
    <w:p w:rsidR="00C66872" w:rsidRPr="00C66872" w:rsidRDefault="00C66872" w:rsidP="00C66872">
      <w:pPr>
        <w:pStyle w:val="EndNoteBibliography"/>
        <w:ind w:left="720" w:hanging="720"/>
        <w:rPr>
          <w:noProof/>
        </w:rPr>
      </w:pPr>
      <w:r w:rsidRPr="00C66872">
        <w:rPr>
          <w:noProof/>
        </w:rPr>
        <w:t>33.</w:t>
      </w:r>
      <w:r w:rsidRPr="00C66872">
        <w:rPr>
          <w:noProof/>
        </w:rPr>
        <w:tab/>
        <w:t xml:space="preserve">Sarker, P., et al. </w:t>
      </w:r>
      <w:r w:rsidRPr="00C66872">
        <w:rPr>
          <w:i/>
          <w:noProof/>
        </w:rPr>
        <w:t>Segmentation and classification of lung tumor from 3D CT image using K-means clustering algorithm</w:t>
      </w:r>
      <w:r w:rsidRPr="00C66872">
        <w:rPr>
          <w:noProof/>
        </w:rPr>
        <w:t xml:space="preserve">. in </w:t>
      </w:r>
      <w:r w:rsidRPr="00C66872">
        <w:rPr>
          <w:i/>
          <w:noProof/>
        </w:rPr>
        <w:t>2017 4th International Conference on Advances in Electrical Engineering (ICAEE)</w:t>
      </w:r>
      <w:r w:rsidRPr="00C66872">
        <w:rPr>
          <w:noProof/>
        </w:rPr>
        <w:t>. 2017.</w:t>
      </w:r>
    </w:p>
    <w:p w:rsidR="00C66872" w:rsidRPr="00C66872" w:rsidRDefault="00C66872" w:rsidP="00C66872">
      <w:pPr>
        <w:pStyle w:val="EndNoteBibliography"/>
        <w:ind w:left="720" w:hanging="720"/>
        <w:rPr>
          <w:noProof/>
        </w:rPr>
      </w:pPr>
      <w:r w:rsidRPr="00C66872">
        <w:rPr>
          <w:noProof/>
        </w:rPr>
        <w:t>34.</w:t>
      </w:r>
      <w:r w:rsidRPr="00C66872">
        <w:rPr>
          <w:noProof/>
        </w:rPr>
        <w:tab/>
        <w:t xml:space="preserve">Ujiie, H., et al., </w:t>
      </w:r>
      <w:r w:rsidRPr="00C66872">
        <w:rPr>
          <w:i/>
          <w:noProof/>
        </w:rPr>
        <w:t>Developing a virtual reality simulation system for preoperative planning of thoracoscopic thoracic surgery.</w:t>
      </w:r>
      <w:r w:rsidRPr="00C66872">
        <w:rPr>
          <w:noProof/>
        </w:rPr>
        <w:t xml:space="preserve"> J Thorac Dis, 2021. </w:t>
      </w:r>
      <w:r w:rsidRPr="00C66872">
        <w:rPr>
          <w:b/>
          <w:noProof/>
        </w:rPr>
        <w:t>13</w:t>
      </w:r>
      <w:r w:rsidRPr="00C66872">
        <w:rPr>
          <w:noProof/>
        </w:rPr>
        <w:t>(2): p. 778-783.</w:t>
      </w:r>
    </w:p>
    <w:p w:rsidR="00C66872" w:rsidRPr="00C66872" w:rsidRDefault="00C66872" w:rsidP="00C66872">
      <w:pPr>
        <w:pStyle w:val="EndNoteBibliography"/>
        <w:ind w:left="720" w:hanging="720"/>
        <w:rPr>
          <w:noProof/>
        </w:rPr>
      </w:pPr>
      <w:r w:rsidRPr="00C66872">
        <w:rPr>
          <w:noProof/>
        </w:rPr>
        <w:t>35.</w:t>
      </w:r>
      <w:r w:rsidRPr="00C66872">
        <w:rPr>
          <w:noProof/>
        </w:rPr>
        <w:tab/>
        <w:t xml:space="preserve">Edelmers, E., et al., </w:t>
      </w:r>
      <w:r w:rsidRPr="00C66872">
        <w:rPr>
          <w:i/>
          <w:noProof/>
        </w:rPr>
        <w:t>Automatization of CT Annotation: Combining AI Efficiency with Expert Precision.</w:t>
      </w:r>
      <w:r w:rsidRPr="00C66872">
        <w:rPr>
          <w:noProof/>
        </w:rPr>
        <w:t xml:space="preserve"> Diagnostics, 2024. </w:t>
      </w:r>
      <w:r w:rsidRPr="00C66872">
        <w:rPr>
          <w:b/>
          <w:noProof/>
        </w:rPr>
        <w:t>14</w:t>
      </w:r>
      <w:r w:rsidRPr="00C66872">
        <w:rPr>
          <w:noProof/>
        </w:rPr>
        <w:t>(2): p. 185.</w:t>
      </w:r>
    </w:p>
    <w:p w:rsidR="00C66872" w:rsidRPr="00C66872" w:rsidRDefault="00C66872" w:rsidP="00C66872">
      <w:pPr>
        <w:pStyle w:val="EndNoteBibliography"/>
        <w:ind w:left="720" w:hanging="720"/>
        <w:rPr>
          <w:noProof/>
        </w:rPr>
      </w:pPr>
      <w:r w:rsidRPr="00C66872">
        <w:rPr>
          <w:noProof/>
        </w:rPr>
        <w:t>36.</w:t>
      </w:r>
      <w:r w:rsidRPr="00C66872">
        <w:rPr>
          <w:noProof/>
        </w:rPr>
        <w:tab/>
        <w:t xml:space="preserve">Summers, R.M., </w:t>
      </w:r>
      <w:r w:rsidRPr="00C66872">
        <w:rPr>
          <w:i/>
          <w:noProof/>
        </w:rPr>
        <w:t>Progress in Fully Automated Abdominal CT Interpretation.</w:t>
      </w:r>
      <w:r w:rsidRPr="00C66872">
        <w:rPr>
          <w:noProof/>
        </w:rPr>
        <w:t xml:space="preserve"> AJR Am J Roentgenol, 2016. </w:t>
      </w:r>
      <w:r w:rsidRPr="00C66872">
        <w:rPr>
          <w:b/>
          <w:noProof/>
        </w:rPr>
        <w:t>207</w:t>
      </w:r>
      <w:r w:rsidRPr="00C66872">
        <w:rPr>
          <w:noProof/>
        </w:rPr>
        <w:t>(1): p. 67-79.</w:t>
      </w:r>
    </w:p>
    <w:p w:rsidR="00C66872" w:rsidRPr="00C66872" w:rsidRDefault="00C66872" w:rsidP="00C66872">
      <w:pPr>
        <w:pStyle w:val="EndNoteBibliography"/>
        <w:ind w:left="720" w:hanging="720"/>
        <w:rPr>
          <w:noProof/>
        </w:rPr>
      </w:pPr>
      <w:r w:rsidRPr="00C66872">
        <w:rPr>
          <w:noProof/>
        </w:rPr>
        <w:lastRenderedPageBreak/>
        <w:t>37.</w:t>
      </w:r>
      <w:r w:rsidRPr="00C66872">
        <w:rPr>
          <w:noProof/>
        </w:rPr>
        <w:tab/>
        <w:t xml:space="preserve">Hanaoka, S., et al., </w:t>
      </w:r>
      <w:r w:rsidRPr="00C66872">
        <w:rPr>
          <w:i/>
          <w:noProof/>
        </w:rPr>
        <w:t>Landmark-guided diffeomorphic demons algorithm and its application to automatic segmentation of the whole spine and pelvis in CT images.</w:t>
      </w:r>
      <w:r w:rsidRPr="00C66872">
        <w:rPr>
          <w:noProof/>
        </w:rPr>
        <w:t xml:space="preserve"> Int J Comput Assist Radiol Surg, 2017. </w:t>
      </w:r>
      <w:r w:rsidRPr="00C66872">
        <w:rPr>
          <w:b/>
          <w:noProof/>
        </w:rPr>
        <w:t>12</w:t>
      </w:r>
      <w:r w:rsidRPr="00C66872">
        <w:rPr>
          <w:noProof/>
        </w:rPr>
        <w:t>(3): p. 413-430.</w:t>
      </w:r>
    </w:p>
    <w:p w:rsidR="00C66872" w:rsidRPr="00C66872" w:rsidRDefault="00C66872" w:rsidP="00C66872">
      <w:pPr>
        <w:pStyle w:val="EndNoteBibliography"/>
        <w:ind w:left="720" w:hanging="720"/>
        <w:rPr>
          <w:noProof/>
        </w:rPr>
      </w:pPr>
      <w:r w:rsidRPr="00C66872">
        <w:rPr>
          <w:noProof/>
        </w:rPr>
        <w:t>38.</w:t>
      </w:r>
      <w:r w:rsidRPr="00C66872">
        <w:rPr>
          <w:noProof/>
        </w:rPr>
        <w:tab/>
        <w:t xml:space="preserve">Tucker, N., et al. </w:t>
      </w:r>
      <w:r w:rsidRPr="00C66872">
        <w:rPr>
          <w:i/>
          <w:noProof/>
        </w:rPr>
        <w:t>Fully Automated Conversion Of Glioma Clinical MRI Scans Into A 3D Virtual Reality Model For Presurgical Planning</w:t>
      </w:r>
      <w:r w:rsidRPr="00C66872">
        <w:rPr>
          <w:noProof/>
        </w:rPr>
        <w:t xml:space="preserve">. in </w:t>
      </w:r>
      <w:r w:rsidRPr="00C66872">
        <w:rPr>
          <w:i/>
          <w:noProof/>
        </w:rPr>
        <w:t>2022 Annual Modeling and Simulation Conference (ANNSIM)</w:t>
      </w:r>
      <w:r w:rsidRPr="00C66872">
        <w:rPr>
          <w:noProof/>
        </w:rPr>
        <w:t>. 2022.</w:t>
      </w:r>
    </w:p>
    <w:p w:rsidR="00C66872" w:rsidRPr="00C66872" w:rsidRDefault="00C66872" w:rsidP="00C66872">
      <w:pPr>
        <w:pStyle w:val="EndNoteBibliography"/>
        <w:ind w:left="720" w:hanging="720"/>
        <w:rPr>
          <w:noProof/>
        </w:rPr>
      </w:pPr>
      <w:r w:rsidRPr="00C66872">
        <w:rPr>
          <w:noProof/>
        </w:rPr>
        <w:t>39.</w:t>
      </w:r>
      <w:r w:rsidRPr="00C66872">
        <w:rPr>
          <w:noProof/>
        </w:rPr>
        <w:tab/>
        <w:t xml:space="preserve">Bahirat, K., et al., </w:t>
      </w:r>
      <w:r w:rsidRPr="00C66872">
        <w:rPr>
          <w:i/>
          <w:noProof/>
        </w:rPr>
        <w:t>Designing and Evaluating a Mesh Simplification Algorithm for Virtual Reality.</w:t>
      </w:r>
      <w:r w:rsidRPr="00C66872">
        <w:rPr>
          <w:noProof/>
        </w:rPr>
        <w:t xml:space="preserve"> ACM Trans. Multimedia Comput. Commun. Appl., 2018. </w:t>
      </w:r>
      <w:r w:rsidRPr="00C66872">
        <w:rPr>
          <w:b/>
          <w:noProof/>
        </w:rPr>
        <w:t>14</w:t>
      </w:r>
      <w:r w:rsidRPr="00C66872">
        <w:rPr>
          <w:noProof/>
        </w:rPr>
        <w:t>(3s): p. Article 63.</w:t>
      </w:r>
    </w:p>
    <w:p w:rsidR="00C66872" w:rsidRPr="00C66872" w:rsidRDefault="00C66872" w:rsidP="00C66872">
      <w:pPr>
        <w:pStyle w:val="EndNoteBibliography"/>
        <w:ind w:left="720" w:hanging="720"/>
        <w:rPr>
          <w:noProof/>
        </w:rPr>
      </w:pPr>
      <w:r w:rsidRPr="00C66872">
        <w:rPr>
          <w:noProof/>
        </w:rPr>
        <w:t>40.</w:t>
      </w:r>
      <w:r w:rsidRPr="00C66872">
        <w:rPr>
          <w:noProof/>
        </w:rPr>
        <w:tab/>
        <w:t xml:space="preserve">Luebke, D.P., </w:t>
      </w:r>
      <w:r w:rsidRPr="00C66872">
        <w:rPr>
          <w:i/>
          <w:noProof/>
        </w:rPr>
        <w:t>A developer's survey of polygonal simplification algorithms.</w:t>
      </w:r>
      <w:r w:rsidRPr="00C66872">
        <w:rPr>
          <w:noProof/>
        </w:rPr>
        <w:t xml:space="preserve"> IEEE Computer Graphics and Applications, 2001. </w:t>
      </w:r>
      <w:r w:rsidRPr="00C66872">
        <w:rPr>
          <w:b/>
          <w:noProof/>
        </w:rPr>
        <w:t>21</w:t>
      </w:r>
      <w:r w:rsidRPr="00C66872">
        <w:rPr>
          <w:noProof/>
        </w:rPr>
        <w:t>(3): p. 24-35.</w:t>
      </w:r>
    </w:p>
    <w:p w:rsidR="00C66872" w:rsidRPr="00C66872" w:rsidRDefault="00C66872" w:rsidP="00C66872">
      <w:pPr>
        <w:pStyle w:val="EndNoteBibliography"/>
        <w:ind w:left="720" w:hanging="720"/>
        <w:rPr>
          <w:noProof/>
        </w:rPr>
      </w:pPr>
      <w:r w:rsidRPr="00C66872">
        <w:rPr>
          <w:noProof/>
        </w:rPr>
        <w:t>41.</w:t>
      </w:r>
      <w:r w:rsidRPr="00C66872">
        <w:rPr>
          <w:noProof/>
        </w:rPr>
        <w:tab/>
        <w:t xml:space="preserve">Farook, T.H., et al., </w:t>
      </w:r>
      <w:r w:rsidRPr="00C66872">
        <w:rPr>
          <w:i/>
          <w:noProof/>
        </w:rPr>
        <w:t>Optimization of Prosthodontic Computer-Aided Designed Models: A Virtual Evaluation of Mesh Quality Reduction Using Open Source Software.</w:t>
      </w:r>
      <w:r w:rsidRPr="00C66872">
        <w:rPr>
          <w:noProof/>
        </w:rPr>
        <w:t xml:space="preserve"> Journal of Prosthodontics, 2021. </w:t>
      </w:r>
      <w:r w:rsidRPr="00C66872">
        <w:rPr>
          <w:b/>
          <w:noProof/>
        </w:rPr>
        <w:t>30</w:t>
      </w:r>
      <w:r w:rsidRPr="00C66872">
        <w:rPr>
          <w:noProof/>
        </w:rPr>
        <w:t>(5): p. 420-429.</w:t>
      </w:r>
    </w:p>
    <w:p w:rsidR="00C66872" w:rsidRPr="00C66872" w:rsidRDefault="00C66872" w:rsidP="00C66872">
      <w:pPr>
        <w:pStyle w:val="EndNoteBibliography"/>
        <w:ind w:left="720" w:hanging="720"/>
        <w:rPr>
          <w:noProof/>
        </w:rPr>
      </w:pPr>
      <w:r w:rsidRPr="00C66872">
        <w:rPr>
          <w:noProof/>
        </w:rPr>
        <w:t>42.</w:t>
      </w:r>
      <w:r w:rsidRPr="00C66872">
        <w:rPr>
          <w:noProof/>
        </w:rPr>
        <w:tab/>
        <w:t xml:space="preserve">Blender, O., </w:t>
      </w:r>
      <w:r w:rsidRPr="00C66872">
        <w:rPr>
          <w:i/>
          <w:noProof/>
        </w:rPr>
        <w:t>Blender—A 3D modelling and rendering package.</w:t>
      </w:r>
      <w:r w:rsidRPr="00C66872">
        <w:rPr>
          <w:noProof/>
        </w:rPr>
        <w:t xml:space="preserve"> Retrieved. represents the sequence of Constructs1 to, 2018. </w:t>
      </w:r>
      <w:r w:rsidRPr="00C66872">
        <w:rPr>
          <w:b/>
          <w:noProof/>
        </w:rPr>
        <w:t>4</w:t>
      </w:r>
      <w:r w:rsidRPr="00C66872">
        <w:rPr>
          <w:noProof/>
        </w:rPr>
        <w:t>.</w:t>
      </w:r>
    </w:p>
    <w:p w:rsidR="00C66872" w:rsidRPr="00C66872" w:rsidRDefault="00C66872" w:rsidP="00C66872">
      <w:pPr>
        <w:pStyle w:val="EndNoteBibliography"/>
        <w:ind w:left="720" w:hanging="720"/>
        <w:rPr>
          <w:noProof/>
        </w:rPr>
      </w:pPr>
      <w:r w:rsidRPr="00C66872">
        <w:rPr>
          <w:noProof/>
        </w:rPr>
        <w:t>43.</w:t>
      </w:r>
      <w:r w:rsidRPr="00C66872">
        <w:rPr>
          <w:noProof/>
        </w:rPr>
        <w:tab/>
        <w:t xml:space="preserve">Butnaru, T. and F. Girbacia. </w:t>
      </w:r>
      <w:r w:rsidRPr="00C66872">
        <w:rPr>
          <w:i/>
          <w:noProof/>
        </w:rPr>
        <w:t>Collaborative Pre-surgery Planning in a Tele-immersive Environment Using VR Technology</w:t>
      </w:r>
      <w:r w:rsidRPr="00C66872">
        <w:rPr>
          <w:noProof/>
        </w:rPr>
        <w:t xml:space="preserve">. in </w:t>
      </w:r>
      <w:r w:rsidRPr="00C66872">
        <w:rPr>
          <w:i/>
          <w:noProof/>
        </w:rPr>
        <w:t>International Conference on Advancements of Medicine and Health Care through Technology</w:t>
      </w:r>
      <w:r w:rsidRPr="00C66872">
        <w:rPr>
          <w:noProof/>
        </w:rPr>
        <w:t>. 2009. Berlin, Heidelberg: Springer Berlin Heidelberg.</w:t>
      </w:r>
    </w:p>
    <w:p w:rsidR="00C66872" w:rsidRPr="00C66872" w:rsidRDefault="00C66872" w:rsidP="00C66872">
      <w:pPr>
        <w:pStyle w:val="EndNoteBibliography"/>
        <w:ind w:left="720" w:hanging="720"/>
        <w:rPr>
          <w:noProof/>
        </w:rPr>
      </w:pPr>
      <w:r w:rsidRPr="00C66872">
        <w:rPr>
          <w:noProof/>
        </w:rPr>
        <w:t>44.</w:t>
      </w:r>
      <w:r w:rsidRPr="00C66872">
        <w:rPr>
          <w:noProof/>
        </w:rPr>
        <w:tab/>
        <w:t xml:space="preserve">Chheang, V., et al., </w:t>
      </w:r>
      <w:r w:rsidRPr="00C66872">
        <w:rPr>
          <w:i/>
          <w:noProof/>
        </w:rPr>
        <w:t>Toward interprofessional team training for surgeons and anesthesiologists using virtual reality.</w:t>
      </w:r>
      <w:r w:rsidRPr="00C66872">
        <w:rPr>
          <w:noProof/>
        </w:rPr>
        <w:t xml:space="preserve"> International Journal of Computer Assisted Radiology and Surgery, 2020. </w:t>
      </w:r>
      <w:r w:rsidRPr="00C66872">
        <w:rPr>
          <w:b/>
          <w:noProof/>
        </w:rPr>
        <w:t>15</w:t>
      </w:r>
      <w:r w:rsidRPr="00C66872">
        <w:rPr>
          <w:noProof/>
        </w:rPr>
        <w:t>(12): p. 2109-2118.</w:t>
      </w:r>
    </w:p>
    <w:p w:rsidR="00C66872" w:rsidRPr="00C66872" w:rsidRDefault="00C66872" w:rsidP="00C66872">
      <w:pPr>
        <w:pStyle w:val="EndNoteBibliography"/>
        <w:ind w:left="720" w:hanging="720"/>
        <w:rPr>
          <w:noProof/>
        </w:rPr>
      </w:pPr>
      <w:r w:rsidRPr="00C66872">
        <w:rPr>
          <w:noProof/>
        </w:rPr>
        <w:t>45.</w:t>
      </w:r>
      <w:r w:rsidRPr="00C66872">
        <w:rPr>
          <w:noProof/>
        </w:rPr>
        <w:tab/>
        <w:t xml:space="preserve">Gugenheimer, J., et al. </w:t>
      </w:r>
      <w:r w:rsidRPr="00C66872">
        <w:rPr>
          <w:i/>
          <w:noProof/>
        </w:rPr>
        <w:t>A Demonstration of ShareVR: Co-Located Experiences for Virtual Reality Between HMD and Non-HMD Users</w:t>
      </w:r>
      <w:r w:rsidRPr="00C66872">
        <w:rPr>
          <w:noProof/>
        </w:rPr>
        <w:t xml:space="preserve">. in </w:t>
      </w:r>
      <w:r w:rsidRPr="00C66872">
        <w:rPr>
          <w:i/>
          <w:noProof/>
        </w:rPr>
        <w:t>2018 IEEE Conference on Virtual Reality and 3D User Interfaces (VR)</w:t>
      </w:r>
      <w:r w:rsidRPr="00C66872">
        <w:rPr>
          <w:noProof/>
        </w:rPr>
        <w:t>. 2018.</w:t>
      </w:r>
    </w:p>
    <w:p w:rsidR="00C66872" w:rsidRPr="00C66872" w:rsidRDefault="00C66872" w:rsidP="00C66872">
      <w:pPr>
        <w:pStyle w:val="EndNoteBibliography"/>
        <w:ind w:left="720" w:hanging="720"/>
        <w:rPr>
          <w:noProof/>
        </w:rPr>
      </w:pPr>
      <w:r w:rsidRPr="00C66872">
        <w:rPr>
          <w:noProof/>
        </w:rPr>
        <w:t>46.</w:t>
      </w:r>
      <w:r w:rsidRPr="00C66872">
        <w:rPr>
          <w:noProof/>
        </w:rPr>
        <w:tab/>
        <w:t xml:space="preserve">Yang, Q., et al., </w:t>
      </w:r>
      <w:r w:rsidRPr="00C66872">
        <w:rPr>
          <w:i/>
          <w:noProof/>
        </w:rPr>
        <w:t>Thoracoscopic anatomic pulmonary segmentectomy: a 3-dimensional guided imaging system for lung operations.</w:t>
      </w:r>
      <w:r w:rsidRPr="00C66872">
        <w:rPr>
          <w:noProof/>
        </w:rPr>
        <w:t xml:space="preserve"> Interact Cardiovasc Thorac Surg, 2016. </w:t>
      </w:r>
      <w:r w:rsidRPr="00C66872">
        <w:rPr>
          <w:b/>
          <w:noProof/>
        </w:rPr>
        <w:t>23</w:t>
      </w:r>
      <w:r w:rsidRPr="00C66872">
        <w:rPr>
          <w:noProof/>
        </w:rPr>
        <w:t>(2): p. 183-9.</w:t>
      </w:r>
    </w:p>
    <w:p w:rsidR="00C66872" w:rsidRPr="00C66872" w:rsidRDefault="00C66872" w:rsidP="00C66872">
      <w:pPr>
        <w:pStyle w:val="EndNoteBibliography"/>
        <w:ind w:left="720" w:hanging="720"/>
        <w:rPr>
          <w:noProof/>
        </w:rPr>
      </w:pPr>
      <w:r w:rsidRPr="00C66872">
        <w:rPr>
          <w:noProof/>
        </w:rPr>
        <w:t>47.</w:t>
      </w:r>
      <w:r w:rsidRPr="00C66872">
        <w:rPr>
          <w:noProof/>
        </w:rPr>
        <w:tab/>
        <w:t xml:space="preserve">Sardari Nia, P., et al., </w:t>
      </w:r>
      <w:r w:rsidRPr="00C66872">
        <w:rPr>
          <w:i/>
          <w:noProof/>
        </w:rPr>
        <w:t>Interactive 3D Reconstruction of Pulmonary Anatomy for Preoperative Planning, Virtual Simulation, and Intraoperative Guiding in Video-Assisted Thoracoscopic Lung Surgery.</w:t>
      </w:r>
      <w:r w:rsidRPr="00C66872">
        <w:rPr>
          <w:noProof/>
        </w:rPr>
        <w:t xml:space="preserve"> Innovations (Phila), 2019. </w:t>
      </w:r>
      <w:r w:rsidRPr="00C66872">
        <w:rPr>
          <w:b/>
          <w:noProof/>
        </w:rPr>
        <w:t>14</w:t>
      </w:r>
      <w:r w:rsidRPr="00C66872">
        <w:rPr>
          <w:noProof/>
        </w:rPr>
        <w:t>(1): p. 17-26.</w:t>
      </w:r>
    </w:p>
    <w:p w:rsidR="00C66872" w:rsidRPr="00C66872" w:rsidRDefault="00C66872" w:rsidP="00C66872">
      <w:pPr>
        <w:pStyle w:val="EndNoteBibliography"/>
        <w:ind w:left="720" w:hanging="720"/>
        <w:rPr>
          <w:noProof/>
        </w:rPr>
      </w:pPr>
      <w:r w:rsidRPr="00C66872">
        <w:rPr>
          <w:noProof/>
        </w:rPr>
        <w:t>48.</w:t>
      </w:r>
      <w:r w:rsidRPr="00C66872">
        <w:rPr>
          <w:noProof/>
        </w:rPr>
        <w:tab/>
        <w:t xml:space="preserve">Peek, J.J., et al., </w:t>
      </w:r>
      <w:r w:rsidRPr="00C66872">
        <w:rPr>
          <w:i/>
          <w:noProof/>
        </w:rPr>
        <w:t>Multidisciplinary Virtual Three-Dimensional Planning of a Forequarter Amputation With Chest Wall Resection.</w:t>
      </w:r>
      <w:r w:rsidRPr="00C66872">
        <w:rPr>
          <w:noProof/>
        </w:rPr>
        <w:t xml:space="preserve"> Ann Thorac Surg, 2022. </w:t>
      </w:r>
      <w:r w:rsidRPr="00C66872">
        <w:rPr>
          <w:b/>
          <w:noProof/>
        </w:rPr>
        <w:t>113</w:t>
      </w:r>
      <w:r w:rsidRPr="00C66872">
        <w:rPr>
          <w:noProof/>
        </w:rPr>
        <w:t>(1): p. e13-e16.</w:t>
      </w:r>
    </w:p>
    <w:p w:rsidR="00C66872" w:rsidRPr="00C66872" w:rsidRDefault="00C66872" w:rsidP="00C66872">
      <w:pPr>
        <w:pStyle w:val="EndNoteBibliography"/>
        <w:ind w:left="720" w:hanging="720"/>
        <w:rPr>
          <w:noProof/>
        </w:rPr>
      </w:pPr>
      <w:r w:rsidRPr="00C66872">
        <w:rPr>
          <w:noProof/>
        </w:rPr>
        <w:t>49.</w:t>
      </w:r>
      <w:r w:rsidRPr="00C66872">
        <w:rPr>
          <w:noProof/>
        </w:rPr>
        <w:tab/>
        <w:t xml:space="preserve">Ujiie, H., et al., </w:t>
      </w:r>
      <w:r w:rsidRPr="00C66872">
        <w:rPr>
          <w:i/>
          <w:noProof/>
        </w:rPr>
        <w:t>Developing a Virtual Reality Simulation System for Preoperative Planning of Robotic-Assisted Thoracic Surgery.</w:t>
      </w:r>
      <w:r w:rsidRPr="00C66872">
        <w:rPr>
          <w:noProof/>
        </w:rPr>
        <w:t xml:space="preserve"> J Clin Med, 2024. </w:t>
      </w:r>
      <w:r w:rsidRPr="00C66872">
        <w:rPr>
          <w:b/>
          <w:noProof/>
        </w:rPr>
        <w:t>13</w:t>
      </w:r>
      <w:r w:rsidRPr="00C66872">
        <w:rPr>
          <w:noProof/>
        </w:rPr>
        <w:t>(2).</w:t>
      </w:r>
    </w:p>
    <w:p w:rsidR="00731B9F" w:rsidRDefault="00A0074A" w:rsidP="00A0074A">
      <w:pPr>
        <w:rPr>
          <w:rFonts w:cstheme="minorHAnsi"/>
          <w:sz w:val="40"/>
          <w:szCs w:val="40"/>
        </w:rPr>
      </w:pPr>
      <w:r>
        <w:rPr>
          <w:rFonts w:cstheme="minorHAnsi"/>
          <w:sz w:val="40"/>
          <w:szCs w:val="40"/>
        </w:rPr>
        <w:fldChar w:fldCharType="end"/>
      </w:r>
    </w:p>
    <w:p w:rsidR="00C66872" w:rsidRPr="00C66872" w:rsidRDefault="00C66872" w:rsidP="00A0074A">
      <w:pPr>
        <w:rPr>
          <w:rFonts w:cstheme="minorHAnsi"/>
          <w:sz w:val="48"/>
          <w:szCs w:val="48"/>
        </w:rPr>
      </w:pPr>
      <w:r w:rsidRPr="00C66872">
        <w:rPr>
          <w:rFonts w:cstheme="minorHAnsi"/>
          <w:sz w:val="48"/>
          <w:szCs w:val="48"/>
        </w:rPr>
        <w:t>Script</w:t>
      </w:r>
    </w:p>
    <w:p w:rsidR="00C66872" w:rsidRPr="00C66872" w:rsidRDefault="00C66872" w:rsidP="00C66872">
      <w:pPr>
        <w:pStyle w:val="ListParagraph"/>
        <w:numPr>
          <w:ilvl w:val="0"/>
          <w:numId w:val="13"/>
        </w:numPr>
        <w:rPr>
          <w:rFonts w:cstheme="minorHAnsi"/>
          <w:sz w:val="40"/>
          <w:szCs w:val="40"/>
        </w:rPr>
      </w:pPr>
      <w:r w:rsidRPr="00C66872">
        <w:rPr>
          <w:rFonts w:cstheme="minorHAnsi"/>
          <w:sz w:val="40"/>
          <w:szCs w:val="40"/>
        </w:rPr>
        <w:t>Introduction</w:t>
      </w:r>
    </w:p>
    <w:p w:rsidR="00C66872" w:rsidRDefault="00C66872" w:rsidP="00C66872">
      <w:pPr>
        <w:rPr>
          <w:rFonts w:eastAsia="Times New Roman" w:cstheme="minorHAnsi"/>
          <w:kern w:val="36"/>
          <w:sz w:val="28"/>
          <w:szCs w:val="28"/>
          <w14:ligatures w14:val="none"/>
        </w:rPr>
      </w:pPr>
      <w:r w:rsidRPr="00A2239F">
        <w:rPr>
          <w:rFonts w:eastAsia="Times New Roman" w:cstheme="minorHAnsi"/>
          <w:kern w:val="36"/>
          <w:sz w:val="28"/>
          <w:szCs w:val="28"/>
          <w14:ligatures w14:val="none"/>
        </w:rPr>
        <w:t xml:space="preserve">Cardiothoracic surgeries, by their very nature, are intricate and delicate procedures. The chest cavity houses several vital organs, including the heart, lungs, and major blood vessels, each of which demands precise and careful </w:t>
      </w:r>
      <w:r w:rsidRPr="00A2239F">
        <w:rPr>
          <w:rFonts w:eastAsia="Times New Roman" w:cstheme="minorHAnsi"/>
          <w:kern w:val="36"/>
          <w:sz w:val="28"/>
          <w:szCs w:val="28"/>
          <w14:ligatures w14:val="none"/>
        </w:rPr>
        <w:lastRenderedPageBreak/>
        <w:t>handling during surgical interventions. The complexities of navigating this anatomical region, combined with the imperative to avoid iatrogenic damage, render these operations particularly challenging. These challenges are further amplified when addressing complex</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thoracic </w:t>
      </w:r>
      <w:r>
        <w:rPr>
          <w:rFonts w:eastAsia="Times New Roman" w:cstheme="minorHAnsi"/>
          <w:kern w:val="36"/>
          <w:sz w:val="28"/>
          <w:szCs w:val="28"/>
          <w14:ligatures w14:val="none"/>
        </w:rPr>
        <w:t>neoplasms</w:t>
      </w:r>
      <w:r w:rsidRPr="00A2239F">
        <w:rPr>
          <w:rFonts w:eastAsia="Times New Roman" w:cstheme="minorHAnsi"/>
          <w:kern w:val="36"/>
          <w:sz w:val="28"/>
          <w:szCs w:val="28"/>
          <w14:ligatures w14:val="none"/>
        </w:rPr>
        <w:t>. Tumors within the thoracic cavity often present unique anatomical variations and may involve critical structures, necessitating an exceptionally meticulous and individualized approach to surgical planning. 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66872" w:rsidRPr="00CA5EA9" w:rsidRDefault="00C66872" w:rsidP="00C66872">
      <w:pPr>
        <w:pStyle w:val="ListParagraph"/>
        <w:numPr>
          <w:ilvl w:val="0"/>
          <w:numId w:val="13"/>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C66872" w:rsidRPr="00DF06B0" w:rsidRDefault="00C66872" w:rsidP="00C66872">
      <w:pPr>
        <w:pStyle w:val="ListParagraph"/>
        <w:numPr>
          <w:ilvl w:val="1"/>
          <w:numId w:val="13"/>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Design</w:t>
      </w:r>
    </w:p>
    <w:p w:rsidR="00C66872" w:rsidRPr="00DF06B0" w:rsidRDefault="00C66872" w:rsidP="00C66872">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 xml:space="preserve">We deisgn a pilot study with ??? participants including </w:t>
      </w:r>
      <w:r w:rsidRPr="00DF06B0">
        <w:rPr>
          <w:rFonts w:eastAsia="Times New Roman" w:cstheme="minorHAnsi"/>
          <w:kern w:val="36"/>
          <w:sz w:val="28"/>
          <w:szCs w:val="28"/>
          <w:lang w:val="en-US"/>
          <w14:ligatures w14:val="none"/>
        </w:rPr>
        <w:t xml:space="preserve">??? attending surgeons and ??? residents. </w:t>
      </w:r>
      <w:r w:rsidRPr="00DF06B0">
        <w:rPr>
          <w:rFonts w:eastAsia="Times New Roman" w:cstheme="minorHAnsi"/>
          <w:kern w:val="36"/>
          <w:sz w:val="28"/>
          <w:szCs w:val="28"/>
          <w14:ligatures w14:val="none"/>
        </w:rPr>
        <w:t xml:space="preserve">All patients were included after confirmation of eligibility for surgery by the institutional cardio-thoracic oncology multidisciplinary team based on evidence of 2D image studies and/or histopathological examination. Subsequently, written informed consent was obtained from all patients as they were included prospectively for VR collaborative surgical planning with the system desrcibed above, as a supplement to conventional 2D image-guided planning. After the introduction and familiarization to the system, all participating physicians then evaluated the patient-specific models as the main user with unlimited time. Every participant would also additionally join a session using smart phones and participate online.   </w:t>
      </w:r>
    </w:p>
    <w:p w:rsidR="00C66872" w:rsidRPr="00DF06B0" w:rsidRDefault="00C66872" w:rsidP="00C66872">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This study was approved by the ???. Informed consent was obtained from all participants, including physicians and patients.</w:t>
      </w:r>
    </w:p>
    <w:p w:rsidR="00C66872" w:rsidRPr="00DF06B0" w:rsidRDefault="00C66872" w:rsidP="00C66872">
      <w:pPr>
        <w:pStyle w:val="ListParagraph"/>
        <w:numPr>
          <w:ilvl w:val="1"/>
          <w:numId w:val="13"/>
        </w:numPr>
        <w:rPr>
          <w:rFonts w:eastAsia="Times New Roman" w:cstheme="minorHAnsi"/>
          <w:color w:val="000000"/>
          <w:kern w:val="0"/>
          <w:sz w:val="40"/>
          <w:szCs w:val="40"/>
          <w14:ligatures w14:val="none"/>
        </w:rPr>
      </w:pPr>
      <w:r w:rsidRPr="00D21E3D">
        <w:rPr>
          <w:rFonts w:eastAsia="Times New Roman" w:cstheme="minorHAnsi"/>
          <w:color w:val="000000"/>
          <w:kern w:val="0"/>
          <w:sz w:val="40"/>
          <w:szCs w:val="40"/>
          <w:lang w:val="en-US"/>
          <w14:ligatures w14:val="none"/>
        </w:rPr>
        <w:t xml:space="preserve">Clinical </w:t>
      </w:r>
      <w:r>
        <w:rPr>
          <w:rFonts w:eastAsia="Times New Roman" w:cstheme="minorHAnsi"/>
          <w:color w:val="000000"/>
          <w:kern w:val="0"/>
          <w:sz w:val="40"/>
          <w:szCs w:val="40"/>
          <w:lang w:val="en-US"/>
          <w14:ligatures w14:val="none"/>
        </w:rPr>
        <w:t>Usability</w:t>
      </w:r>
      <w:r w:rsidRPr="00D21E3D">
        <w:rPr>
          <w:rFonts w:eastAsia="Times New Roman" w:cstheme="minorHAnsi"/>
          <w:color w:val="000000"/>
          <w:kern w:val="0"/>
          <w:sz w:val="40"/>
          <w:szCs w:val="40"/>
          <w:lang w:val="en-US"/>
          <w14:ligatures w14:val="none"/>
        </w:rPr>
        <w:t xml:space="preserve"> and Qualitative Assessment</w:t>
      </w:r>
    </w:p>
    <w:p w:rsidR="00C66872" w:rsidRPr="00DF06B0" w:rsidRDefault="00C66872" w:rsidP="00C66872">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After completion of the all planning sessions, participants were asked to fill out a system usability scale (SUS) and a technology acceptance model (TAM) questionnaire</w:t>
      </w:r>
      <w:r>
        <w:rPr>
          <w:rFonts w:eastAsia="Times New Roman" w:cstheme="minorHAnsi"/>
          <w:kern w:val="36"/>
          <w:sz w:val="28"/>
          <w:szCs w:val="28"/>
          <w14:ligatures w14:val="none"/>
        </w:rPr>
        <w:t xml:space="preserve"> (Appendix ???)</w:t>
      </w:r>
      <w:r w:rsidRPr="00DF06B0">
        <w:rPr>
          <w:rFonts w:eastAsia="Times New Roman" w:cstheme="minorHAnsi"/>
          <w:kern w:val="36"/>
          <w:sz w:val="28"/>
          <w:szCs w:val="28"/>
          <w14:ligatures w14:val="none"/>
        </w:rPr>
        <w:t xml:space="preserve">. </w:t>
      </w:r>
      <w:r w:rsidRPr="00DF06B0">
        <w:rPr>
          <w:rFonts w:eastAsia="Times New Roman" w:cstheme="minorHAnsi"/>
          <w:kern w:val="36"/>
          <w:sz w:val="28"/>
          <w:szCs w:val="28"/>
          <w:lang w:val="en-US"/>
          <w14:ligatures w14:val="none"/>
        </w:rPr>
        <w:t>These qualitative results served as a</w:t>
      </w:r>
      <w:r>
        <w:rPr>
          <w:rFonts w:eastAsia="Times New Roman" w:cstheme="minorHAnsi"/>
          <w:kern w:val="36"/>
          <w:sz w:val="28"/>
          <w:szCs w:val="28"/>
          <w:lang w:val="en-US"/>
          <w14:ligatures w14:val="none"/>
        </w:rPr>
        <w:t xml:space="preserve"> </w:t>
      </w:r>
      <w:r w:rsidRPr="00DF06B0">
        <w:rPr>
          <w:rFonts w:eastAsia="Times New Roman" w:cstheme="minorHAnsi"/>
          <w:kern w:val="36"/>
          <w:sz w:val="28"/>
          <w:szCs w:val="28"/>
          <w:lang w:val="en-US"/>
          <w14:ligatures w14:val="none"/>
        </w:rPr>
        <w:t xml:space="preserve">subjective measurement to illustrate the </w:t>
      </w:r>
      <w:r>
        <w:rPr>
          <w:rFonts w:eastAsia="Times New Roman" w:cstheme="minorHAnsi"/>
          <w:kern w:val="36"/>
          <w:sz w:val="28"/>
          <w:szCs w:val="28"/>
          <w:lang w:val="en-US"/>
          <w14:ligatures w14:val="none"/>
        </w:rPr>
        <w:t xml:space="preserve">clinical </w:t>
      </w:r>
      <w:r w:rsidRPr="00DF06B0">
        <w:rPr>
          <w:rFonts w:eastAsia="Times New Roman" w:cstheme="minorHAnsi"/>
          <w:kern w:val="36"/>
          <w:sz w:val="28"/>
          <w:szCs w:val="28"/>
          <w:lang w:val="en-US"/>
          <w14:ligatures w14:val="none"/>
        </w:rPr>
        <w:t xml:space="preserve">usability and </w:t>
      </w:r>
      <w:r>
        <w:rPr>
          <w:rFonts w:eastAsia="Times New Roman" w:cstheme="minorHAnsi"/>
          <w:kern w:val="36"/>
          <w:sz w:val="28"/>
          <w:szCs w:val="28"/>
          <w:lang w:val="en-US"/>
          <w14:ligatures w14:val="none"/>
        </w:rPr>
        <w:t>i</w:t>
      </w:r>
      <w:r w:rsidRPr="00DF06B0">
        <w:rPr>
          <w:rFonts w:eastAsia="Times New Roman" w:cstheme="minorHAnsi"/>
          <w:kern w:val="36"/>
          <w:sz w:val="28"/>
          <w:szCs w:val="28"/>
          <w:lang w:val="en-US"/>
          <w14:ligatures w14:val="none"/>
        </w:rPr>
        <w:t xml:space="preserve">mmersive </w:t>
      </w:r>
      <w:r>
        <w:rPr>
          <w:rFonts w:eastAsia="Times New Roman" w:cstheme="minorHAnsi"/>
          <w:kern w:val="36"/>
          <w:sz w:val="28"/>
          <w:szCs w:val="28"/>
          <w:lang w:val="en-US"/>
          <w14:ligatures w14:val="none"/>
        </w:rPr>
        <w:t>e</w:t>
      </w:r>
      <w:r w:rsidRPr="00DF06B0">
        <w:rPr>
          <w:rFonts w:eastAsia="Times New Roman" w:cstheme="minorHAnsi"/>
          <w:kern w:val="36"/>
          <w:sz w:val="28"/>
          <w:szCs w:val="28"/>
          <w:lang w:val="en-US"/>
          <w14:ligatures w14:val="none"/>
        </w:rPr>
        <w:t>xperience</w:t>
      </w:r>
      <w:r>
        <w:rPr>
          <w:rFonts w:eastAsia="Times New Roman" w:cstheme="minorHAnsi"/>
          <w:kern w:val="36"/>
          <w:sz w:val="28"/>
          <w:szCs w:val="28"/>
          <w:lang w:val="en-US"/>
          <w14:ligatures w14:val="none"/>
        </w:rPr>
        <w:t xml:space="preserve"> quality </w:t>
      </w:r>
      <w:r w:rsidRPr="00DF06B0">
        <w:rPr>
          <w:rFonts w:eastAsia="Times New Roman" w:cstheme="minorHAnsi"/>
          <w:kern w:val="36"/>
          <w:sz w:val="28"/>
          <w:szCs w:val="28"/>
          <w:lang w:val="en-US"/>
          <w14:ligatures w14:val="none"/>
        </w:rPr>
        <w:lastRenderedPageBreak/>
        <w:t xml:space="preserve">of </w:t>
      </w:r>
      <w:r>
        <w:rPr>
          <w:rFonts w:eastAsia="Times New Roman" w:cstheme="minorHAnsi"/>
          <w:kern w:val="36"/>
          <w:sz w:val="28"/>
          <w:szCs w:val="28"/>
          <w:lang w:val="en-US"/>
          <w14:ligatures w14:val="none"/>
        </w:rPr>
        <w:t xml:space="preserve">our </w:t>
      </w:r>
      <w:r w:rsidRPr="00DF06B0">
        <w:rPr>
          <w:rFonts w:eastAsia="Times New Roman" w:cstheme="minorHAnsi"/>
          <w:kern w:val="36"/>
          <w:sz w:val="28"/>
          <w:szCs w:val="28"/>
          <w:lang w:val="en-US"/>
          <w14:ligatures w14:val="none"/>
        </w:rPr>
        <w:t>VR-based</w:t>
      </w:r>
      <w:r>
        <w:rPr>
          <w:rFonts w:eastAsia="Times New Roman" w:cstheme="minorHAnsi"/>
          <w:kern w:val="36"/>
          <w:sz w:val="28"/>
          <w:szCs w:val="28"/>
          <w14:ligatures w14:val="none"/>
        </w:rPr>
        <w:t xml:space="preserve"> </w:t>
      </w:r>
      <w:r w:rsidRPr="00DF06B0">
        <w:rPr>
          <w:rFonts w:eastAsia="Times New Roman" w:cstheme="minorHAnsi"/>
          <w:kern w:val="36"/>
          <w:sz w:val="28"/>
          <w:szCs w:val="28"/>
          <w:lang w:val="en-US"/>
          <w14:ligatures w14:val="none"/>
        </w:rPr>
        <w:t>surgical planning</w:t>
      </w:r>
      <w:r>
        <w:rPr>
          <w:rFonts w:eastAsia="Times New Roman" w:cstheme="minorHAnsi"/>
          <w:kern w:val="36"/>
          <w:sz w:val="28"/>
          <w:szCs w:val="28"/>
          <w:lang w:val="en-US"/>
          <w14:ligatures w14:val="none"/>
        </w:rPr>
        <w:t xml:space="preserve"> system</w:t>
      </w:r>
      <w:r w:rsidRPr="00DF06B0">
        <w:rPr>
          <w:rFonts w:eastAsia="Times New Roman" w:cstheme="minorHAnsi"/>
          <w:kern w:val="36"/>
          <w:sz w:val="28"/>
          <w:szCs w:val="28"/>
          <w:lang w:val="en-US"/>
          <w14:ligatures w14:val="none"/>
        </w:rPr>
        <w:t>.</w:t>
      </w:r>
      <w:r>
        <w:rPr>
          <w:rFonts w:eastAsia="Times New Roman" w:cstheme="minorHAnsi"/>
          <w:kern w:val="36"/>
          <w:sz w:val="28"/>
          <w:szCs w:val="28"/>
          <w:lang w:val="en-US"/>
          <w14:ligatures w14:val="none"/>
        </w:rPr>
        <w:t xml:space="preserve"> </w:t>
      </w:r>
      <w:r w:rsidRPr="00DF06B0">
        <w:rPr>
          <w:rFonts w:eastAsia="Times New Roman" w:cstheme="minorHAnsi"/>
          <w:kern w:val="36"/>
          <w:sz w:val="28"/>
          <w:szCs w:val="28"/>
          <w14:ligatures w14:val="none"/>
        </w:rPr>
        <w:t>Google™ Forms (Google Inc., Mountain View, California, USA) was used for data acquisition.</w:t>
      </w:r>
    </w:p>
    <w:p w:rsidR="00C66872" w:rsidRDefault="00C66872" w:rsidP="00A0074A">
      <w:pPr>
        <w:rPr>
          <w:rFonts w:cstheme="minorHAnsi"/>
          <w:sz w:val="28"/>
          <w:szCs w:val="28"/>
        </w:rPr>
      </w:pPr>
    </w:p>
    <w:p w:rsidR="00C66872" w:rsidRPr="00DF06B0" w:rsidRDefault="00C66872" w:rsidP="00C66872">
      <w:pPr>
        <w:pStyle w:val="ListParagraph"/>
        <w:numPr>
          <w:ilvl w:val="0"/>
          <w:numId w:val="13"/>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C66872" w:rsidRDefault="00C66872" w:rsidP="00C66872">
      <w:pPr>
        <w:pStyle w:val="ListParagraph"/>
        <w:numPr>
          <w:ilvl w:val="1"/>
          <w:numId w:val="13"/>
        </w:numPr>
        <w:rPr>
          <w:rFonts w:eastAsia="Times New Roman" w:cstheme="minorHAnsi"/>
          <w:color w:val="000000"/>
          <w:kern w:val="0"/>
          <w:sz w:val="40"/>
          <w:szCs w:val="40"/>
          <w14:ligatures w14:val="none"/>
        </w:rPr>
      </w:pPr>
      <w:r>
        <w:rPr>
          <w:rFonts w:eastAsia="Times New Roman" w:cstheme="minorHAnsi"/>
          <w:color w:val="000000"/>
          <w:kern w:val="0"/>
          <w:sz w:val="40"/>
          <w:szCs w:val="40"/>
          <w14:ligatures w14:val="none"/>
        </w:rPr>
        <w:t>Patient Characteristics</w:t>
      </w:r>
    </w:p>
    <w:p w:rsidR="00C66872" w:rsidRDefault="00C66872" w:rsidP="00C66872">
      <w:pPr>
        <w:rPr>
          <w:rFonts w:eastAsia="Times New Roman" w:cstheme="minorHAnsi"/>
          <w:color w:val="000000"/>
          <w:kern w:val="0"/>
          <w:sz w:val="40"/>
          <w:szCs w:val="40"/>
          <w14:ligatures w14:val="none"/>
        </w:rPr>
      </w:pPr>
    </w:p>
    <w:p w:rsidR="00C66872" w:rsidRPr="005457E4" w:rsidRDefault="00C66872" w:rsidP="00C66872">
      <w:pPr>
        <w:rPr>
          <w:rFonts w:eastAsia="Times New Roman" w:cstheme="minorHAnsi"/>
          <w:color w:val="000000"/>
          <w:kern w:val="0"/>
          <w:sz w:val="28"/>
          <w:szCs w:val="28"/>
          <w:lang w:val="en-US"/>
          <w14:ligatures w14:val="none"/>
        </w:rPr>
      </w:pPr>
      <w:r w:rsidRPr="005457E4">
        <w:rPr>
          <w:rFonts w:eastAsia="Times New Roman" w:cstheme="minorHAnsi"/>
          <w:color w:val="000000"/>
          <w:kern w:val="0"/>
          <w:sz w:val="28"/>
          <w:szCs w:val="28"/>
          <w:lang w:val="en-US"/>
          <w14:ligatures w14:val="none"/>
        </w:rPr>
        <w:t>A total of 7 consecutive patients (</w:t>
      </w:r>
      <w:r>
        <w:rPr>
          <w:rFonts w:eastAsia="Times New Roman" w:cstheme="minorHAnsi"/>
          <w:color w:val="000000"/>
          <w:kern w:val="0"/>
          <w:sz w:val="28"/>
          <w:szCs w:val="28"/>
          <w:lang w:val="en-US"/>
          <w14:ligatures w14:val="none"/>
        </w:rPr>
        <w:t>4</w:t>
      </w:r>
      <w:r w:rsidRPr="005457E4">
        <w:rPr>
          <w:rFonts w:eastAsia="Times New Roman" w:cstheme="minorHAnsi"/>
          <w:color w:val="000000"/>
          <w:kern w:val="0"/>
          <w:sz w:val="28"/>
          <w:szCs w:val="28"/>
          <w:lang w:val="en-US"/>
          <w14:ligatures w14:val="none"/>
        </w:rPr>
        <w:t xml:space="preserve"> men and </w:t>
      </w:r>
      <w:r>
        <w:rPr>
          <w:rFonts w:eastAsia="Times New Roman" w:cstheme="minorHAnsi"/>
          <w:color w:val="000000"/>
          <w:kern w:val="0"/>
          <w:sz w:val="28"/>
          <w:szCs w:val="28"/>
          <w:lang w:val="en-US"/>
          <w14:ligatures w14:val="none"/>
        </w:rPr>
        <w:t>3</w:t>
      </w:r>
      <w:r w:rsidRPr="005457E4">
        <w:rPr>
          <w:rFonts w:eastAsia="Times New Roman" w:cstheme="minorHAnsi"/>
          <w:color w:val="000000"/>
          <w:kern w:val="0"/>
          <w:sz w:val="28"/>
          <w:szCs w:val="28"/>
          <w:lang w:val="en-US"/>
          <w14:ligatures w14:val="none"/>
        </w:rPr>
        <w:t xml:space="preserve"> women)</w:t>
      </w:r>
      <w:r>
        <w:rPr>
          <w:rFonts w:eastAsia="Times New Roman" w:cstheme="minorHAnsi"/>
          <w:color w:val="000000"/>
          <w:kern w:val="0"/>
          <w:sz w:val="28"/>
          <w:szCs w:val="28"/>
          <w:lang w:val="en-US"/>
          <w14:ligatures w14:val="none"/>
        </w:rPr>
        <w:t xml:space="preserve"> </w:t>
      </w:r>
      <w:r w:rsidRPr="005457E4">
        <w:rPr>
          <w:rFonts w:eastAsia="Times New Roman" w:cstheme="minorHAnsi"/>
          <w:color w:val="000000"/>
          <w:kern w:val="0"/>
          <w:sz w:val="28"/>
          <w:szCs w:val="28"/>
          <w:lang w:val="en-US"/>
          <w14:ligatures w14:val="none"/>
        </w:rPr>
        <w:t>were enrolled in this study</w:t>
      </w:r>
      <w:r>
        <w:rPr>
          <w:rFonts w:eastAsia="Times New Roman" w:cstheme="minorHAnsi"/>
          <w:color w:val="000000"/>
          <w:kern w:val="0"/>
          <w:sz w:val="28"/>
          <w:szCs w:val="28"/>
          <w:lang w:val="en-US"/>
          <w14:ligatures w14:val="none"/>
        </w:rPr>
        <w:t xml:space="preserve">. </w:t>
      </w:r>
      <w:r w:rsidRPr="005457E4">
        <w:rPr>
          <w:rFonts w:eastAsia="Times New Roman" w:cstheme="minorHAnsi"/>
          <w:color w:val="000000"/>
          <w:kern w:val="0"/>
          <w:sz w:val="28"/>
          <w:szCs w:val="28"/>
          <w:lang w:val="en-US"/>
          <w14:ligatures w14:val="none"/>
        </w:rPr>
        <w:t>All baseline patient characteristics, pathology results,</w:t>
      </w:r>
      <w:r>
        <w:rPr>
          <w:rFonts w:eastAsia="Times New Roman" w:cstheme="minorHAnsi"/>
          <w:color w:val="000000"/>
          <w:kern w:val="0"/>
          <w:sz w:val="28"/>
          <w:szCs w:val="28"/>
          <w:lang w:val="en-US"/>
          <w14:ligatures w14:val="none"/>
        </w:rPr>
        <w:t xml:space="preserve"> and anatomical location </w:t>
      </w:r>
      <w:r w:rsidRPr="005457E4">
        <w:rPr>
          <w:rFonts w:eastAsia="Times New Roman" w:cstheme="minorHAnsi"/>
          <w:color w:val="000000"/>
          <w:kern w:val="0"/>
          <w:sz w:val="28"/>
          <w:szCs w:val="28"/>
          <w:lang w:val="en-US"/>
          <w14:ligatures w14:val="none"/>
        </w:rPr>
        <w:t xml:space="preserve">are outlined in </w:t>
      </w:r>
      <w:proofErr w:type="gramStart"/>
      <w:r w:rsidRPr="005457E4">
        <w:rPr>
          <w:rFonts w:eastAsia="Times New Roman" w:cstheme="minorHAnsi"/>
          <w:color w:val="000000"/>
          <w:kern w:val="0"/>
          <w:sz w:val="28"/>
          <w:szCs w:val="28"/>
          <w:lang w:val="en-US"/>
          <w14:ligatures w14:val="none"/>
        </w:rPr>
        <w:t xml:space="preserve">Table </w:t>
      </w:r>
      <w:r>
        <w:rPr>
          <w:rFonts w:eastAsia="Times New Roman" w:cstheme="minorHAnsi"/>
          <w:color w:val="000000"/>
          <w:kern w:val="0"/>
          <w:sz w:val="28"/>
          <w:szCs w:val="28"/>
          <w:lang w:val="en-US"/>
          <w14:ligatures w14:val="none"/>
        </w:rPr>
        <w:t>?</w:t>
      </w:r>
      <w:proofErr w:type="gramEnd"/>
      <w:r>
        <w:rPr>
          <w:rFonts w:eastAsia="Times New Roman" w:cstheme="minorHAnsi"/>
          <w:color w:val="000000"/>
          <w:kern w:val="0"/>
          <w:sz w:val="28"/>
          <w:szCs w:val="28"/>
          <w:lang w:val="en-US"/>
          <w14:ligatures w14:val="none"/>
        </w:rPr>
        <w:t>??</w:t>
      </w:r>
      <w:r w:rsidRPr="005457E4">
        <w:rPr>
          <w:rFonts w:eastAsia="Times New Roman" w:cstheme="minorHAnsi"/>
          <w:color w:val="000000"/>
          <w:kern w:val="0"/>
          <w:sz w:val="28"/>
          <w:szCs w:val="28"/>
          <w:lang w:val="en-US"/>
          <w14:ligatures w14:val="none"/>
        </w:rPr>
        <w:t>.</w:t>
      </w:r>
    </w:p>
    <w:p w:rsidR="00C66872" w:rsidRDefault="00C66872" w:rsidP="00C66872">
      <w:pPr>
        <w:rPr>
          <w:rFonts w:eastAsia="Times New Roman" w:cstheme="minorHAnsi"/>
          <w:color w:val="000000"/>
          <w:kern w:val="0"/>
          <w:sz w:val="40"/>
          <w:szCs w:val="40"/>
          <w14:ligatures w14:val="none"/>
        </w:rPr>
      </w:pPr>
    </w:p>
    <w:p w:rsidR="00C66872" w:rsidRDefault="00C66872" w:rsidP="00C66872">
      <w:pP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In all patients, the 3D models in the VR preoperative planning system successfully demonstrated the tumor and surrounding structures of interest. </w:t>
      </w:r>
    </w:p>
    <w:p w:rsidR="00C66872" w:rsidRDefault="00C66872" w:rsidP="00C66872">
      <w:pPr>
        <w:rPr>
          <w:rFonts w:eastAsia="Times New Roman" w:cstheme="minorHAnsi"/>
          <w:color w:val="000000"/>
          <w:kern w:val="0"/>
          <w:sz w:val="28"/>
          <w:szCs w:val="28"/>
          <w14:ligatures w14:val="none"/>
        </w:rPr>
      </w:pPr>
      <w:r w:rsidRPr="00D73BDA">
        <w:rPr>
          <w:rFonts w:eastAsia="Times New Roman" w:cstheme="minorHAnsi"/>
          <w:color w:val="000000"/>
          <w:kern w:val="0"/>
          <w:sz w:val="28"/>
          <w:szCs w:val="28"/>
          <w14:ligatures w14:val="none"/>
        </w:rPr>
        <w:t xml:space="preserve">The results for </w:t>
      </w:r>
      <w:r>
        <w:rPr>
          <w:rFonts w:eastAsia="Times New Roman" w:cstheme="minorHAnsi"/>
          <w:color w:val="000000"/>
          <w:kern w:val="0"/>
          <w:sz w:val="28"/>
          <w:szCs w:val="28"/>
          <w14:ligatures w14:val="none"/>
        </w:rPr>
        <w:t>selected</w:t>
      </w:r>
      <w:r w:rsidRPr="00D73BDA">
        <w:rPr>
          <w:rFonts w:eastAsia="Times New Roman" w:cstheme="minorHAnsi"/>
          <w:color w:val="000000"/>
          <w:kern w:val="0"/>
          <w:sz w:val="28"/>
          <w:szCs w:val="28"/>
          <w14:ligatures w14:val="none"/>
        </w:rPr>
        <w:t xml:space="preserve"> patient</w:t>
      </w:r>
      <w:r>
        <w:rPr>
          <w:rFonts w:eastAsia="Times New Roman" w:cstheme="minorHAnsi"/>
          <w:color w:val="000000"/>
          <w:kern w:val="0"/>
          <w:sz w:val="28"/>
          <w:szCs w:val="28"/>
          <w14:ligatures w14:val="none"/>
        </w:rPr>
        <w:t>s</w:t>
      </w:r>
      <w:r w:rsidRPr="00D73BDA">
        <w:rPr>
          <w:rFonts w:eastAsia="Times New Roman" w:cstheme="minorHAnsi"/>
          <w:color w:val="000000"/>
          <w:kern w:val="0"/>
          <w:sz w:val="28"/>
          <w:szCs w:val="28"/>
          <w14:ligatures w14:val="none"/>
        </w:rPr>
        <w:t xml:space="preserve"> are shown in Figure </w:t>
      </w:r>
      <w:r>
        <w:rPr>
          <w:rFonts w:eastAsia="Times New Roman" w:cstheme="minorHAnsi"/>
          <w:color w:val="000000"/>
          <w:kern w:val="0"/>
          <w:sz w:val="28"/>
          <w:szCs w:val="28"/>
          <w14:ligatures w14:val="none"/>
        </w:rPr>
        <w:t>??? and video ???</w:t>
      </w:r>
      <w:r w:rsidRPr="00D73BDA">
        <w:rPr>
          <w:rFonts w:eastAsia="Times New Roman" w:cstheme="minorHAnsi"/>
          <w:color w:val="000000"/>
          <w:kern w:val="0"/>
          <w:sz w:val="28"/>
          <w:szCs w:val="28"/>
          <w14:ligatures w14:val="none"/>
        </w:rPr>
        <w:t xml:space="preserve">. </w:t>
      </w:r>
    </w:p>
    <w:tbl>
      <w:tblPr>
        <w:tblStyle w:val="TableGrid"/>
        <w:tblpPr w:leftFromText="180" w:rightFromText="180" w:vertAnchor="page" w:horzAnchor="margin" w:tblpY="5665"/>
        <w:tblW w:w="0" w:type="auto"/>
        <w:tblLook w:val="04A0" w:firstRow="1" w:lastRow="0" w:firstColumn="1" w:lastColumn="0" w:noHBand="0" w:noVBand="1"/>
      </w:tblPr>
      <w:tblGrid>
        <w:gridCol w:w="829"/>
        <w:gridCol w:w="839"/>
        <w:gridCol w:w="541"/>
        <w:gridCol w:w="5145"/>
        <w:gridCol w:w="1996"/>
      </w:tblGrid>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Patient</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Sex</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Age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Disease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Location</w:t>
            </w:r>
          </w:p>
        </w:tc>
      </w:tr>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1</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39</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D</w:t>
            </w:r>
            <w:r w:rsidRPr="00D21E3D">
              <w:rPr>
                <w:rFonts w:eastAsia="Times New Roman" w:cstheme="minorHAnsi"/>
                <w:kern w:val="36"/>
                <w:sz w:val="21"/>
                <w:szCs w:val="21"/>
                <w:lang w:val="en-US" w:eastAsia="zh-TW"/>
                <w14:ligatures w14:val="none"/>
              </w:rPr>
              <w:t xml:space="preserve">esmoid tumor </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Right chest wall</w:t>
            </w:r>
          </w:p>
        </w:tc>
      </w:tr>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2</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49</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 carcinoid tumor, 9.4cm</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w:t>
            </w:r>
          </w:p>
        </w:tc>
      </w:tr>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3</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29</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Myxoid pleomorphic spindle cell neoplasm,</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Anterior mediastinum</w:t>
            </w:r>
          </w:p>
        </w:tc>
      </w:tr>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4</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Dedifferentiated liposarcoma</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Anterior mediastinum</w:t>
            </w:r>
          </w:p>
        </w:tc>
      </w:tr>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C66872" w:rsidRPr="00D21E3D" w:rsidRDefault="00C66872" w:rsidP="00107142">
            <w:pPr>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Synovial sarcoma</w:t>
            </w:r>
          </w:p>
        </w:tc>
        <w:tc>
          <w:tcPr>
            <w:tcW w:w="0" w:type="auto"/>
          </w:tcPr>
          <w:p w:rsidR="00C66872" w:rsidRPr="00D21E3D" w:rsidRDefault="00C66872" w:rsidP="00107142">
            <w:pPr>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left costoclavicular space</w:t>
            </w:r>
          </w:p>
        </w:tc>
      </w:tr>
      <w:tr w:rsidR="00C66872" w:rsidTr="00107142">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6</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24</w:t>
            </w:r>
          </w:p>
        </w:tc>
        <w:tc>
          <w:tcPr>
            <w:tcW w:w="0" w:type="auto"/>
          </w:tcPr>
          <w:p w:rsidR="00C66872" w:rsidRPr="00D21E3D" w:rsidRDefault="00C66872" w:rsidP="00107142">
            <w:pPr>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Mediastinal non-seminomatous germ cell tumor (mixed seminoma and yolk sac tumor), stage IIIc,</w:t>
            </w:r>
          </w:p>
        </w:tc>
        <w:tc>
          <w:tcPr>
            <w:tcW w:w="0" w:type="auto"/>
          </w:tcPr>
          <w:p w:rsidR="00C66872" w:rsidRPr="00D21E3D" w:rsidRDefault="00C66872" w:rsidP="00107142">
            <w:pPr>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Anterior mediastinum</w:t>
            </w:r>
          </w:p>
        </w:tc>
      </w:tr>
      <w:tr w:rsidR="00C66872" w:rsidTr="00107142">
        <w:trPr>
          <w:trHeight w:val="73"/>
        </w:trPr>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7</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Female</w:t>
            </w:r>
          </w:p>
        </w:tc>
        <w:tc>
          <w:tcPr>
            <w:tcW w:w="0" w:type="auto"/>
          </w:tcPr>
          <w:p w:rsidR="00C66872" w:rsidRPr="00D21E3D" w:rsidRDefault="00C66872" w:rsidP="00107142">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57</w:t>
            </w:r>
          </w:p>
        </w:tc>
        <w:tc>
          <w:tcPr>
            <w:tcW w:w="0" w:type="auto"/>
          </w:tcPr>
          <w:p w:rsidR="00C66872" w:rsidRPr="00D21E3D" w:rsidRDefault="00C66872" w:rsidP="00107142">
            <w:pPr>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D</w:t>
            </w:r>
            <w:r w:rsidRPr="00D21E3D">
              <w:rPr>
                <w:rFonts w:eastAsia="Times New Roman" w:cstheme="minorHAnsi"/>
                <w:kern w:val="36"/>
                <w:sz w:val="21"/>
                <w:szCs w:val="21"/>
                <w:lang w:eastAsia="zh-TW"/>
                <w14:ligatures w14:val="none"/>
              </w:rPr>
              <w:t>esmoid fibromatosis</w:t>
            </w:r>
          </w:p>
        </w:tc>
        <w:tc>
          <w:tcPr>
            <w:tcW w:w="0" w:type="auto"/>
          </w:tcPr>
          <w:p w:rsidR="00C66872" w:rsidRDefault="00C66872" w:rsidP="00107142">
            <w:pPr>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 xml:space="preserve">Right anterior mediasinum </w:t>
            </w:r>
          </w:p>
        </w:tc>
      </w:tr>
    </w:tbl>
    <w:p w:rsidR="00C66872" w:rsidRPr="00D73BDA" w:rsidRDefault="00C66872" w:rsidP="00C66872">
      <w:pPr>
        <w:rPr>
          <w:rFonts w:eastAsia="Times New Roman" w:cstheme="minorHAnsi"/>
          <w:b/>
          <w:bCs/>
          <w:kern w:val="36"/>
          <w:sz w:val="40"/>
          <w:szCs w:val="40"/>
          <w14:ligatures w14:val="none"/>
        </w:rPr>
      </w:pPr>
    </w:p>
    <w:p w:rsidR="00C66872" w:rsidRDefault="00C66872" w:rsidP="00A0074A">
      <w:pPr>
        <w:rPr>
          <w:rFonts w:cstheme="minorHAnsi"/>
          <w:sz w:val="28"/>
          <w:szCs w:val="28"/>
        </w:rPr>
      </w:pPr>
    </w:p>
    <w:p w:rsidR="00C66872" w:rsidRPr="00C66872" w:rsidRDefault="00C66872" w:rsidP="00C66872">
      <w:pPr>
        <w:pStyle w:val="ListParagraph"/>
        <w:numPr>
          <w:ilvl w:val="0"/>
          <w:numId w:val="13"/>
        </w:numPr>
        <w:rPr>
          <w:rFonts w:cstheme="minorHAnsi"/>
          <w:sz w:val="40"/>
          <w:szCs w:val="40"/>
        </w:rPr>
      </w:pPr>
      <w:r w:rsidRPr="00C66872">
        <w:rPr>
          <w:rFonts w:cstheme="minorHAnsi"/>
          <w:sz w:val="40"/>
          <w:szCs w:val="40"/>
        </w:rPr>
        <w:t>Discussion</w:t>
      </w:r>
    </w:p>
    <w:p w:rsidR="00C66872" w:rsidRPr="00C66872" w:rsidRDefault="00C66872" w:rsidP="00C66872">
      <w:pPr>
        <w:rPr>
          <w:rFonts w:cstheme="minorHAnsi"/>
          <w:sz w:val="28"/>
          <w:szCs w:val="28"/>
          <w:lang w:val="en-US"/>
        </w:rPr>
      </w:pPr>
      <w:r w:rsidRPr="00C66872">
        <w:rPr>
          <w:rFonts w:cstheme="minorHAnsi"/>
          <w:sz w:val="28"/>
          <w:szCs w:val="28"/>
        </w:rPr>
        <w:t xml:space="preserve">Surgical interventions for complex thoracic tumors are highly intricate, requiring precise planning to optimize oncologic outcomes while preserving critical structures. These challenges necessitate advanced preoperative planning solutions that enable detailed visualization and interaction with patient-specific anatomy. Our virtual reality collaborative preoperative planning system addresses these needs by reconstructing patient-specific 3D anatomic models from CT data and allowing for collaborative interaction and annotation of these virtual models in an immersive environment. </w:t>
      </w:r>
    </w:p>
    <w:p w:rsidR="00C66872" w:rsidRPr="00C66872" w:rsidRDefault="00C66872" w:rsidP="00C66872">
      <w:pPr>
        <w:rPr>
          <w:rFonts w:cstheme="minorHAnsi"/>
          <w:sz w:val="28"/>
          <w:szCs w:val="28"/>
        </w:rPr>
      </w:pPr>
    </w:p>
    <w:p w:rsidR="00C66872" w:rsidRPr="00C66872" w:rsidRDefault="00C66872" w:rsidP="00C66872">
      <w:pPr>
        <w:rPr>
          <w:rFonts w:cstheme="minorHAnsi"/>
          <w:sz w:val="28"/>
          <w:szCs w:val="28"/>
        </w:rPr>
      </w:pPr>
      <w:r w:rsidRPr="00C66872">
        <w:rPr>
          <w:rFonts w:cstheme="minorHAnsi"/>
          <w:sz w:val="28"/>
          <w:szCs w:val="28"/>
          <w:lang w:val="en-US"/>
        </w:rPr>
        <w:t>Earlier studies on preoperative planning for thoracic tumors primarily focused on generating 3D anatomical models from CT and MRI data and displaying them on conventional 2D devices</w:t>
      </w:r>
      <w:r w:rsidRPr="00C66872">
        <w:rPr>
          <w:rFonts w:cstheme="minorHAnsi"/>
          <w:sz w:val="28"/>
          <w:szCs w:val="28"/>
          <w:lang w:val="en-US"/>
        </w:rPr>
        <w:fldChar w:fldCharType="begin">
          <w:fldData xml:space="preserve">PEVuZE5vdGU+PENpdGU+PEF1dGhvcj5ZYW5nPC9BdXRob3I+PFllYXI+MjAxNjwvWWVhcj48UmVj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</w:fldData>
        </w:fldChar>
      </w:r>
      <w:r>
        <w:rPr>
          <w:rFonts w:cstheme="minorHAnsi"/>
          <w:sz w:val="28"/>
          <w:szCs w:val="28"/>
          <w:lang w:val="en-US"/>
        </w:rPr>
        <w:instrText xml:space="preserve"> ADDIN EN.CITE </w:instrText>
      </w:r>
      <w:r>
        <w:rPr>
          <w:rFonts w:cstheme="minorHAnsi"/>
          <w:sz w:val="28"/>
          <w:szCs w:val="28"/>
          <w:lang w:val="en-US"/>
        </w:rPr>
        <w:fldChar w:fldCharType="begin">
          <w:fldData xml:space="preserve">PEVuZE5vdGU+PENpdGU+PEF1dGhvcj5ZYW5nPC9BdXRob3I+PFllYXI+MjAxNjwvWWVhcj48UmVj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</w:fldData>
        </w:fldChar>
      </w:r>
      <w:r>
        <w:rPr>
          <w:rFonts w:cstheme="minorHAnsi"/>
          <w:sz w:val="28"/>
          <w:szCs w:val="28"/>
          <w:lang w:val="en-US"/>
        </w:rPr>
        <w:instrText xml:space="preserve"> ADDIN EN.CITE.DATA </w:instrText>
      </w:r>
      <w:r>
        <w:rPr>
          <w:rFonts w:cstheme="minorHAnsi"/>
          <w:sz w:val="28"/>
          <w:szCs w:val="28"/>
          <w:lang w:val="en-US"/>
        </w:rPr>
      </w:r>
      <w:r>
        <w:rPr>
          <w:rFonts w:cstheme="minorHAnsi"/>
          <w:sz w:val="28"/>
          <w:szCs w:val="28"/>
          <w:lang w:val="en-US"/>
        </w:rPr>
        <w:fldChar w:fldCharType="end"/>
      </w:r>
      <w:r w:rsidRPr="00C66872">
        <w:rPr>
          <w:rFonts w:cstheme="minorHAnsi"/>
          <w:sz w:val="28"/>
          <w:szCs w:val="28"/>
          <w:lang w:val="en-US"/>
        </w:rPr>
        <w:fldChar w:fldCharType="separate"/>
      </w:r>
      <w:r>
        <w:rPr>
          <w:rFonts w:cstheme="minorHAnsi"/>
          <w:noProof/>
          <w:sz w:val="28"/>
          <w:szCs w:val="28"/>
          <w:lang w:val="en-US"/>
        </w:rPr>
        <w:t>[46, 47]</w:t>
      </w:r>
      <w:r w:rsidRPr="00C66872">
        <w:rPr>
          <w:rFonts w:cstheme="minorHAnsi"/>
          <w:sz w:val="28"/>
          <w:szCs w:val="28"/>
        </w:rPr>
        <w:fldChar w:fldCharType="end"/>
      </w:r>
      <w:r w:rsidRPr="00C66872">
        <w:rPr>
          <w:rFonts w:cstheme="minorHAnsi"/>
          <w:sz w:val="28"/>
          <w:szCs w:val="28"/>
          <w:lang w:val="en-US"/>
        </w:rPr>
        <w:t>. However, reliance on 2D displays limited the depth perception and interactive capabilities necessary for comprehensive evaluation and planning. More recently, several studies explored in the application of virtual reality (VR) and immersive visualization technologies for preoperative planning for intrapulmonary or thoracic tumors</w:t>
      </w:r>
      <w:r w:rsidRPr="00C66872">
        <w:rPr>
          <w:rFonts w:cstheme="minorHAnsi"/>
          <w:sz w:val="28"/>
          <w:szCs w:val="28"/>
          <w:lang w:val="en-US"/>
        </w:rPr>
        <w:fldChar w:fldCharType="begin">
          <w:fldData xml:space="preserve">PEVuZE5vdGU+PENpdGU+PEF1dGhvcj5QZWVrPC9BdXRob3I+PFllYXI+MjAyMjwvWWVhcj48UmVj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</w:fldData>
        </w:fldChar>
      </w:r>
      <w:r>
        <w:rPr>
          <w:rFonts w:cstheme="minorHAnsi"/>
          <w:sz w:val="28"/>
          <w:szCs w:val="28"/>
          <w:lang w:val="en-US"/>
        </w:rPr>
        <w:instrText xml:space="preserve"> ADDIN EN.CITE </w:instrText>
      </w:r>
      <w:r>
        <w:rPr>
          <w:rFonts w:cstheme="minorHAnsi"/>
          <w:sz w:val="28"/>
          <w:szCs w:val="28"/>
          <w:lang w:val="en-US"/>
        </w:rPr>
        <w:fldChar w:fldCharType="begin">
          <w:fldData xml:space="preserve">PEVuZE5vdGU+PENpdGU+PEF1dGhvcj5QZWVrPC9BdXRob3I+PFllYXI+MjAyMjwvWWVhcj48UmVj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</w:fldData>
        </w:fldChar>
      </w:r>
      <w:r>
        <w:rPr>
          <w:rFonts w:cstheme="minorHAnsi"/>
          <w:sz w:val="28"/>
          <w:szCs w:val="28"/>
          <w:lang w:val="en-US"/>
        </w:rPr>
        <w:instrText xml:space="preserve"> ADDIN EN.CITE.DATA </w:instrText>
      </w:r>
      <w:r>
        <w:rPr>
          <w:rFonts w:cstheme="minorHAnsi"/>
          <w:sz w:val="28"/>
          <w:szCs w:val="28"/>
          <w:lang w:val="en-US"/>
        </w:rPr>
      </w:r>
      <w:r>
        <w:rPr>
          <w:rFonts w:cstheme="minorHAnsi"/>
          <w:sz w:val="28"/>
          <w:szCs w:val="28"/>
          <w:lang w:val="en-US"/>
        </w:rPr>
        <w:fldChar w:fldCharType="end"/>
      </w:r>
      <w:r w:rsidRPr="00C66872">
        <w:rPr>
          <w:rFonts w:cstheme="minorHAnsi"/>
          <w:sz w:val="28"/>
          <w:szCs w:val="28"/>
          <w:lang w:val="en-US"/>
        </w:rPr>
        <w:fldChar w:fldCharType="separate"/>
      </w:r>
      <w:r>
        <w:rPr>
          <w:rFonts w:cstheme="minorHAnsi"/>
          <w:noProof/>
          <w:sz w:val="28"/>
          <w:szCs w:val="28"/>
          <w:lang w:val="en-US"/>
        </w:rPr>
        <w:t>[11, 12, 34, 48, 49]</w:t>
      </w:r>
      <w:r w:rsidRPr="00C66872">
        <w:rPr>
          <w:rFonts w:cstheme="minorHAnsi"/>
          <w:sz w:val="28"/>
          <w:szCs w:val="28"/>
        </w:rPr>
        <w:fldChar w:fldCharType="end"/>
      </w:r>
      <w:r w:rsidRPr="00C66872">
        <w:rPr>
          <w:rFonts w:cstheme="minorHAnsi"/>
          <w:sz w:val="28"/>
          <w:szCs w:val="28"/>
          <w:lang w:val="en-US"/>
        </w:rPr>
        <w:t>. VR systems demonstrated a positive impact on surgical strategy and surgeon confidence with favorable utility</w:t>
      </w:r>
      <w:r w:rsidRPr="00C66872">
        <w:rPr>
          <w:rFonts w:cstheme="minorHAnsi"/>
          <w:sz w:val="28"/>
          <w:szCs w:val="28"/>
          <w:lang w:val="en-US"/>
        </w:rPr>
        <w:fldChar w:fldCharType="begin">
          <w:fldData xml:space="preserve">PEVuZE5vdGU+PENpdGU+PEF1dGhvcj5CYWtodWlzPC9BdXRob3I+PFllYXI+MjAyMzwvWWVhcj48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</w:fldData>
        </w:fldChar>
      </w:r>
      <w:r>
        <w:rPr>
          <w:rFonts w:cstheme="minorHAnsi"/>
          <w:sz w:val="28"/>
          <w:szCs w:val="28"/>
          <w:lang w:val="en-US"/>
        </w:rPr>
        <w:instrText xml:space="preserve"> ADDIN EN.CITE </w:instrText>
      </w:r>
      <w:r>
        <w:rPr>
          <w:rFonts w:cstheme="minorHAnsi"/>
          <w:sz w:val="28"/>
          <w:szCs w:val="28"/>
          <w:lang w:val="en-US"/>
        </w:rPr>
        <w:fldChar w:fldCharType="begin">
          <w:fldData xml:space="preserve">PEVuZE5vdGU+PENpdGU+PEF1dGhvcj5CYWtodWlzPC9BdXRob3I+PFllYXI+MjAyMzwvWWVhcj48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</w:fldData>
        </w:fldChar>
      </w:r>
      <w:r>
        <w:rPr>
          <w:rFonts w:cstheme="minorHAnsi"/>
          <w:sz w:val="28"/>
          <w:szCs w:val="28"/>
          <w:lang w:val="en-US"/>
        </w:rPr>
        <w:instrText xml:space="preserve"> ADDIN EN.CITE.DATA </w:instrText>
      </w:r>
      <w:r>
        <w:rPr>
          <w:rFonts w:cstheme="minorHAnsi"/>
          <w:sz w:val="28"/>
          <w:szCs w:val="28"/>
          <w:lang w:val="en-US"/>
        </w:rPr>
      </w:r>
      <w:r>
        <w:rPr>
          <w:rFonts w:cstheme="minorHAnsi"/>
          <w:sz w:val="28"/>
          <w:szCs w:val="28"/>
          <w:lang w:val="en-US"/>
        </w:rPr>
        <w:fldChar w:fldCharType="end"/>
      </w:r>
      <w:r w:rsidRPr="00C66872">
        <w:rPr>
          <w:rFonts w:cstheme="minorHAnsi"/>
          <w:sz w:val="28"/>
          <w:szCs w:val="28"/>
          <w:lang w:val="en-US"/>
        </w:rPr>
        <w:fldChar w:fldCharType="separate"/>
      </w:r>
      <w:r>
        <w:rPr>
          <w:rFonts w:cstheme="minorHAnsi"/>
          <w:noProof/>
          <w:sz w:val="28"/>
          <w:szCs w:val="28"/>
          <w:lang w:val="en-US"/>
        </w:rPr>
        <w:t>[7, 11, 12]</w:t>
      </w:r>
      <w:r w:rsidRPr="00C66872">
        <w:rPr>
          <w:rFonts w:cstheme="minorHAnsi"/>
          <w:sz w:val="28"/>
          <w:szCs w:val="28"/>
        </w:rPr>
        <w:fldChar w:fldCharType="end"/>
      </w:r>
      <w:r w:rsidRPr="00C66872">
        <w:rPr>
          <w:rFonts w:cstheme="minorHAnsi"/>
          <w:sz w:val="28"/>
          <w:szCs w:val="28"/>
          <w:lang w:val="en-US"/>
        </w:rPr>
        <w:t>.</w:t>
      </w:r>
    </w:p>
    <w:p w:rsidR="00C66872" w:rsidRPr="00C66872" w:rsidRDefault="00C66872" w:rsidP="00A0074A">
      <w:pPr>
        <w:rPr>
          <w:rFonts w:cstheme="minorHAnsi"/>
          <w:sz w:val="40"/>
          <w:szCs w:val="40"/>
        </w:rPr>
      </w:pPr>
    </w:p>
    <w:sectPr w:rsidR="00C66872" w:rsidRPr="00C66872" w:rsidSect="00A00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D6E91"/>
    <w:multiLevelType w:val="hybridMultilevel"/>
    <w:tmpl w:val="15FE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8005D"/>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94987"/>
    <w:multiLevelType w:val="hybridMultilevel"/>
    <w:tmpl w:val="E7B8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53B25"/>
    <w:multiLevelType w:val="multilevel"/>
    <w:tmpl w:val="88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D68AE"/>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10"/>
  </w:num>
  <w:num w:numId="2" w16cid:durableId="231433006">
    <w:abstractNumId w:val="2"/>
  </w:num>
  <w:num w:numId="3" w16cid:durableId="1385449863">
    <w:abstractNumId w:val="0"/>
  </w:num>
  <w:num w:numId="4" w16cid:durableId="1081415269">
    <w:abstractNumId w:val="7"/>
  </w:num>
  <w:num w:numId="5" w16cid:durableId="1851988953">
    <w:abstractNumId w:val="12"/>
  </w:num>
  <w:num w:numId="6" w16cid:durableId="805703485">
    <w:abstractNumId w:val="5"/>
  </w:num>
  <w:num w:numId="7" w16cid:durableId="2077624331">
    <w:abstractNumId w:val="3"/>
  </w:num>
  <w:num w:numId="8" w16cid:durableId="163130607">
    <w:abstractNumId w:val="4"/>
  </w:num>
  <w:num w:numId="9" w16cid:durableId="35932254">
    <w:abstractNumId w:val="1"/>
  </w:num>
  <w:num w:numId="10" w16cid:durableId="1790932154">
    <w:abstractNumId w:val="8"/>
  </w:num>
  <w:num w:numId="11" w16cid:durableId="221527314">
    <w:abstractNumId w:val="9"/>
  </w:num>
  <w:num w:numId="12" w16cid:durableId="860894384">
    <w:abstractNumId w:val="11"/>
  </w:num>
  <w:num w:numId="13" w16cid:durableId="254286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9&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0&lt;/item&gt;&lt;item&gt;41&lt;/item&gt;&lt;item&gt;42&lt;/item&gt;&lt;item&gt;43&lt;/item&gt;&lt;item&gt;44&lt;/item&gt;&lt;item&gt;45&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record-ids&gt;&lt;/item&gt;&lt;/Libraries&gt;"/>
  </w:docVars>
  <w:rsids>
    <w:rsidRoot w:val="00CA5EA9"/>
    <w:rsid w:val="000075BD"/>
    <w:rsid w:val="000146B6"/>
    <w:rsid w:val="00034988"/>
    <w:rsid w:val="000369BE"/>
    <w:rsid w:val="00043092"/>
    <w:rsid w:val="00055709"/>
    <w:rsid w:val="00074CCC"/>
    <w:rsid w:val="00093C14"/>
    <w:rsid w:val="000A6A18"/>
    <w:rsid w:val="000B3DFE"/>
    <w:rsid w:val="000C60E2"/>
    <w:rsid w:val="000D0A3B"/>
    <w:rsid w:val="000F76C6"/>
    <w:rsid w:val="00121543"/>
    <w:rsid w:val="001401A5"/>
    <w:rsid w:val="00157690"/>
    <w:rsid w:val="00167868"/>
    <w:rsid w:val="001704B6"/>
    <w:rsid w:val="0017578A"/>
    <w:rsid w:val="00175B8E"/>
    <w:rsid w:val="001808CF"/>
    <w:rsid w:val="00182755"/>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0562B"/>
    <w:rsid w:val="00337480"/>
    <w:rsid w:val="0034282C"/>
    <w:rsid w:val="00352F52"/>
    <w:rsid w:val="003930A6"/>
    <w:rsid w:val="00393938"/>
    <w:rsid w:val="003A0865"/>
    <w:rsid w:val="003B55B6"/>
    <w:rsid w:val="003D3057"/>
    <w:rsid w:val="003E6D1D"/>
    <w:rsid w:val="00404B25"/>
    <w:rsid w:val="00406A62"/>
    <w:rsid w:val="00445A94"/>
    <w:rsid w:val="004A1840"/>
    <w:rsid w:val="004B1CD3"/>
    <w:rsid w:val="004F3460"/>
    <w:rsid w:val="0051720A"/>
    <w:rsid w:val="00521A45"/>
    <w:rsid w:val="00526AB2"/>
    <w:rsid w:val="005441DF"/>
    <w:rsid w:val="005457E4"/>
    <w:rsid w:val="005652B9"/>
    <w:rsid w:val="00590249"/>
    <w:rsid w:val="0059586E"/>
    <w:rsid w:val="005C2F01"/>
    <w:rsid w:val="005E4362"/>
    <w:rsid w:val="005E7A7B"/>
    <w:rsid w:val="005F1335"/>
    <w:rsid w:val="0063025F"/>
    <w:rsid w:val="00635AFC"/>
    <w:rsid w:val="00643B98"/>
    <w:rsid w:val="006655B4"/>
    <w:rsid w:val="00691740"/>
    <w:rsid w:val="006A3462"/>
    <w:rsid w:val="006A4421"/>
    <w:rsid w:val="006A6F04"/>
    <w:rsid w:val="006B3579"/>
    <w:rsid w:val="006D4B0A"/>
    <w:rsid w:val="00714954"/>
    <w:rsid w:val="00731B9F"/>
    <w:rsid w:val="00734814"/>
    <w:rsid w:val="0074161F"/>
    <w:rsid w:val="00796C58"/>
    <w:rsid w:val="007A645B"/>
    <w:rsid w:val="007B5580"/>
    <w:rsid w:val="007E3285"/>
    <w:rsid w:val="00821BD4"/>
    <w:rsid w:val="008313B8"/>
    <w:rsid w:val="00846BC6"/>
    <w:rsid w:val="00880773"/>
    <w:rsid w:val="00882311"/>
    <w:rsid w:val="00887997"/>
    <w:rsid w:val="008C5B4D"/>
    <w:rsid w:val="008D4DB6"/>
    <w:rsid w:val="00904E20"/>
    <w:rsid w:val="00905938"/>
    <w:rsid w:val="00911BD9"/>
    <w:rsid w:val="00934876"/>
    <w:rsid w:val="0093645C"/>
    <w:rsid w:val="00950E9C"/>
    <w:rsid w:val="00951CEC"/>
    <w:rsid w:val="009577BC"/>
    <w:rsid w:val="00957D13"/>
    <w:rsid w:val="00966287"/>
    <w:rsid w:val="0098007D"/>
    <w:rsid w:val="0098072C"/>
    <w:rsid w:val="009811CB"/>
    <w:rsid w:val="0098308B"/>
    <w:rsid w:val="009C4E07"/>
    <w:rsid w:val="009D70E1"/>
    <w:rsid w:val="009E3DD9"/>
    <w:rsid w:val="009F1B8E"/>
    <w:rsid w:val="009F52A8"/>
    <w:rsid w:val="009F7605"/>
    <w:rsid w:val="00A0074A"/>
    <w:rsid w:val="00A0383F"/>
    <w:rsid w:val="00A04BA8"/>
    <w:rsid w:val="00A106F7"/>
    <w:rsid w:val="00A2239F"/>
    <w:rsid w:val="00A26181"/>
    <w:rsid w:val="00A6182B"/>
    <w:rsid w:val="00A850CC"/>
    <w:rsid w:val="00AC73F0"/>
    <w:rsid w:val="00B11616"/>
    <w:rsid w:val="00B3684B"/>
    <w:rsid w:val="00B4284C"/>
    <w:rsid w:val="00B43ABD"/>
    <w:rsid w:val="00B928F0"/>
    <w:rsid w:val="00BE4A0E"/>
    <w:rsid w:val="00BF3428"/>
    <w:rsid w:val="00C2732F"/>
    <w:rsid w:val="00C66872"/>
    <w:rsid w:val="00C86A27"/>
    <w:rsid w:val="00C93123"/>
    <w:rsid w:val="00C9420E"/>
    <w:rsid w:val="00CA5EA9"/>
    <w:rsid w:val="00CB2ABE"/>
    <w:rsid w:val="00CB7036"/>
    <w:rsid w:val="00D21E3D"/>
    <w:rsid w:val="00D243A5"/>
    <w:rsid w:val="00D4293F"/>
    <w:rsid w:val="00D62B9C"/>
    <w:rsid w:val="00D73BDA"/>
    <w:rsid w:val="00DA1DC3"/>
    <w:rsid w:val="00DA2DE7"/>
    <w:rsid w:val="00DA3828"/>
    <w:rsid w:val="00DC30DA"/>
    <w:rsid w:val="00DD6483"/>
    <w:rsid w:val="00DE72EA"/>
    <w:rsid w:val="00DF06B0"/>
    <w:rsid w:val="00E225F8"/>
    <w:rsid w:val="00E340C2"/>
    <w:rsid w:val="00E51244"/>
    <w:rsid w:val="00E5408F"/>
    <w:rsid w:val="00E67CD1"/>
    <w:rsid w:val="00EA00B6"/>
    <w:rsid w:val="00EA5F7D"/>
    <w:rsid w:val="00EC3FE4"/>
    <w:rsid w:val="00ED4E05"/>
    <w:rsid w:val="00F0618B"/>
    <w:rsid w:val="00F13075"/>
    <w:rsid w:val="00F25F2E"/>
    <w:rsid w:val="00F329A1"/>
    <w:rsid w:val="00F53EBA"/>
    <w:rsid w:val="00F6142D"/>
    <w:rsid w:val="00F67128"/>
    <w:rsid w:val="00F70256"/>
    <w:rsid w:val="00F76E05"/>
    <w:rsid w:val="00F847E1"/>
    <w:rsid w:val="00F86F56"/>
    <w:rsid w:val="00FA7455"/>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721F"/>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74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19918935">
      <w:bodyDiv w:val="1"/>
      <w:marLeft w:val="0"/>
      <w:marRight w:val="0"/>
      <w:marTop w:val="0"/>
      <w:marBottom w:val="0"/>
      <w:divBdr>
        <w:top w:val="none" w:sz="0" w:space="0" w:color="auto"/>
        <w:left w:val="none" w:sz="0" w:space="0" w:color="auto"/>
        <w:bottom w:val="none" w:sz="0" w:space="0" w:color="auto"/>
        <w:right w:val="none" w:sz="0" w:space="0" w:color="auto"/>
      </w:divBdr>
      <w:divsChild>
        <w:div w:id="1218512667">
          <w:marLeft w:val="0"/>
          <w:marRight w:val="0"/>
          <w:marTop w:val="0"/>
          <w:marBottom w:val="0"/>
          <w:divBdr>
            <w:top w:val="none" w:sz="0" w:space="0" w:color="auto"/>
            <w:left w:val="none" w:sz="0" w:space="0" w:color="auto"/>
            <w:bottom w:val="none" w:sz="0" w:space="0" w:color="auto"/>
            <w:right w:val="none" w:sz="0" w:space="0" w:color="auto"/>
          </w:divBdr>
          <w:divsChild>
            <w:div w:id="1900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00206176">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239</TotalTime>
  <Pages>14</Pages>
  <Words>6762</Words>
  <Characters>38549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26</cp:revision>
  <cp:lastPrinted>2024-05-21T05:22:00Z</cp:lastPrinted>
  <dcterms:created xsi:type="dcterms:W3CDTF">2024-05-22T04:32:00Z</dcterms:created>
  <dcterms:modified xsi:type="dcterms:W3CDTF">2024-05-26T08:48:00Z</dcterms:modified>
</cp:coreProperties>
</file>